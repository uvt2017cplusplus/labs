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6742D" w14:textId="085D25F1" w:rsidR="00607B1E" w:rsidRPr="00B45BE6" w:rsidRDefault="000E60D3" w:rsidP="00B45BE6">
      <w:pPr>
        <w:pStyle w:val="Title1"/>
      </w:pPr>
      <w:r>
        <w:t>(CC &amp; IoT</w:t>
      </w:r>
      <w:r w:rsidR="35D08438">
        <w:t>) Nokia lab 3</w:t>
      </w:r>
    </w:p>
    <w:p w14:paraId="01F6742E" w14:textId="77777777" w:rsidR="004D4B68" w:rsidRPr="0040324B" w:rsidRDefault="3DAEB95E" w:rsidP="004D4B68">
      <w:r>
        <w:t xml:space="preserve">Javascript introduction </w:t>
      </w:r>
    </w:p>
    <w:tbl>
      <w:tblPr>
        <w:tblStyle w:val="TableGrid"/>
        <w:tblpPr w:leftFromText="181" w:rightFromText="181" w:vertAnchor="page" w:tblpY="5300"/>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28"/>
        <w:gridCol w:w="6458"/>
        <w:gridCol w:w="6"/>
        <w:gridCol w:w="6"/>
      </w:tblGrid>
      <w:tr w:rsidR="00236319" w:rsidRPr="000448B9" w14:paraId="01F67431" w14:textId="77777777" w:rsidTr="3DAEB95E">
        <w:trPr>
          <w:trHeight w:val="454"/>
        </w:trPr>
        <w:tc>
          <w:tcPr>
            <w:tcW w:w="9292" w:type="dxa"/>
            <w:gridSpan w:val="3"/>
            <w:tcBorders>
              <w:bottom w:val="single" w:sz="4" w:space="0" w:color="001135" w:themeColor="text2"/>
            </w:tcBorders>
            <w:vAlign w:val="center"/>
          </w:tcPr>
          <w:p w14:paraId="01F6742F" w14:textId="77777777" w:rsidR="005D1284" w:rsidRPr="000448B9" w:rsidRDefault="005D1284" w:rsidP="00A61921"/>
        </w:tc>
        <w:tc>
          <w:tcPr>
            <w:tcW w:w="6" w:type="dxa"/>
            <w:tcBorders>
              <w:bottom w:val="single" w:sz="4" w:space="0" w:color="001135" w:themeColor="text2"/>
            </w:tcBorders>
            <w:vAlign w:val="center"/>
          </w:tcPr>
          <w:p w14:paraId="01F67430" w14:textId="77777777" w:rsidR="005D1284" w:rsidRPr="000448B9" w:rsidRDefault="005D1284" w:rsidP="00A61921"/>
        </w:tc>
      </w:tr>
      <w:tr w:rsidR="00236319" w:rsidRPr="000448B9" w14:paraId="01F67434" w14:textId="77777777" w:rsidTr="3DAEB95E">
        <w:trPr>
          <w:gridAfter w:val="2"/>
          <w:wAfter w:w="12" w:type="dxa"/>
          <w:trHeight w:val="357"/>
        </w:trPr>
        <w:tc>
          <w:tcPr>
            <w:tcW w:w="2828" w:type="dxa"/>
            <w:tcBorders>
              <w:top w:val="single" w:sz="4" w:space="0" w:color="4D5766" w:themeColor="background2"/>
            </w:tcBorders>
          </w:tcPr>
          <w:p w14:paraId="01F67432" w14:textId="77777777" w:rsidR="00146ED9" w:rsidRPr="000448B9" w:rsidRDefault="35D08438" w:rsidP="00A61921">
            <w:pPr>
              <w:rPr>
                <w:strike/>
              </w:rPr>
            </w:pPr>
            <w:r>
              <w:t>Author</w:t>
            </w:r>
          </w:p>
        </w:tc>
        <w:tc>
          <w:tcPr>
            <w:tcW w:w="6458" w:type="dxa"/>
            <w:tcBorders>
              <w:top w:val="single" w:sz="4" w:space="0" w:color="4D5766" w:themeColor="background2"/>
            </w:tcBorders>
          </w:tcPr>
          <w:p w14:paraId="01F67433" w14:textId="77777777" w:rsidR="00146ED9" w:rsidRPr="000448B9" w:rsidRDefault="3DAEB95E" w:rsidP="00A61921">
            <w:r>
              <w:t>Cosmin Ivan, Daniel Iercan, Cristian Cosariu</w:t>
            </w:r>
          </w:p>
        </w:tc>
      </w:tr>
      <w:tr w:rsidR="00236319" w:rsidRPr="000448B9" w14:paraId="01F67437" w14:textId="77777777" w:rsidTr="3DAEB95E">
        <w:trPr>
          <w:gridAfter w:val="2"/>
          <w:wAfter w:w="12" w:type="dxa"/>
          <w:trHeight w:val="357"/>
        </w:trPr>
        <w:tc>
          <w:tcPr>
            <w:tcW w:w="2828" w:type="dxa"/>
          </w:tcPr>
          <w:p w14:paraId="01F67435" w14:textId="77777777" w:rsidR="00146ED9" w:rsidRPr="000448B9" w:rsidRDefault="35D08438" w:rsidP="00A61921">
            <w:r>
              <w:t>Owner</w:t>
            </w:r>
          </w:p>
        </w:tc>
        <w:tc>
          <w:tcPr>
            <w:tcW w:w="6458" w:type="dxa"/>
          </w:tcPr>
          <w:p w14:paraId="01F67436" w14:textId="77777777" w:rsidR="00146ED9" w:rsidRPr="000448B9" w:rsidRDefault="3DAEB95E" w:rsidP="00A61921">
            <w:r>
              <w:t>Nokia Timisoara, Politehnica University of Timisoara</w:t>
            </w:r>
          </w:p>
        </w:tc>
      </w:tr>
      <w:tr w:rsidR="00236319" w:rsidRPr="000448B9" w14:paraId="01F6743A" w14:textId="77777777" w:rsidTr="3DAEB95E">
        <w:trPr>
          <w:gridAfter w:val="2"/>
          <w:wAfter w:w="12" w:type="dxa"/>
          <w:trHeight w:val="357"/>
        </w:trPr>
        <w:tc>
          <w:tcPr>
            <w:tcW w:w="2828" w:type="dxa"/>
          </w:tcPr>
          <w:p w14:paraId="01F67438" w14:textId="77777777" w:rsidR="00146ED9" w:rsidRPr="000448B9" w:rsidRDefault="35D08438" w:rsidP="00A61921">
            <w:r>
              <w:t>Organization</w:t>
            </w:r>
          </w:p>
        </w:tc>
        <w:tc>
          <w:tcPr>
            <w:tcW w:w="6458" w:type="dxa"/>
          </w:tcPr>
          <w:p w14:paraId="01F67439" w14:textId="77777777" w:rsidR="00146ED9" w:rsidRPr="000448B9" w:rsidRDefault="35D08438" w:rsidP="00A61921">
            <w:r>
              <w:t>Nokia Romania</w:t>
            </w:r>
          </w:p>
        </w:tc>
      </w:tr>
      <w:tr w:rsidR="00236319" w:rsidRPr="000448B9" w14:paraId="01F6743D" w14:textId="77777777" w:rsidTr="3DAEB95E">
        <w:trPr>
          <w:gridAfter w:val="2"/>
          <w:wAfter w:w="12" w:type="dxa"/>
          <w:trHeight w:val="357"/>
        </w:trPr>
        <w:tc>
          <w:tcPr>
            <w:tcW w:w="2828" w:type="dxa"/>
          </w:tcPr>
          <w:p w14:paraId="01F6743B" w14:textId="77777777" w:rsidR="00146ED9" w:rsidRPr="000448B9" w:rsidRDefault="35D08438" w:rsidP="00A61921">
            <w:r>
              <w:t>Approver</w:t>
            </w:r>
          </w:p>
        </w:tc>
        <w:tc>
          <w:tcPr>
            <w:tcW w:w="6458" w:type="dxa"/>
          </w:tcPr>
          <w:p w14:paraId="01F6743C" w14:textId="77777777" w:rsidR="00146ED9" w:rsidRPr="000448B9" w:rsidRDefault="3DAEB95E" w:rsidP="00A61921">
            <w:r>
              <w:t>Florin Ciocan</w:t>
            </w:r>
          </w:p>
        </w:tc>
      </w:tr>
      <w:tr w:rsidR="00236319" w:rsidRPr="000448B9" w14:paraId="01F67440" w14:textId="77777777" w:rsidTr="3DAEB95E">
        <w:trPr>
          <w:gridAfter w:val="2"/>
          <w:wAfter w:w="12" w:type="dxa"/>
          <w:trHeight w:val="357"/>
        </w:trPr>
        <w:tc>
          <w:tcPr>
            <w:tcW w:w="2828" w:type="dxa"/>
          </w:tcPr>
          <w:p w14:paraId="01F6743E" w14:textId="77777777" w:rsidR="00146ED9" w:rsidRPr="000448B9" w:rsidRDefault="35D08438" w:rsidP="00A61921">
            <w:r>
              <w:t>Document ID</w:t>
            </w:r>
          </w:p>
        </w:tc>
        <w:tc>
          <w:tcPr>
            <w:tcW w:w="6458" w:type="dxa"/>
          </w:tcPr>
          <w:p w14:paraId="01F6743F" w14:textId="77777777" w:rsidR="00146ED9" w:rsidRPr="000448B9" w:rsidRDefault="00146ED9" w:rsidP="00A61921">
            <w:pPr>
              <w:pStyle w:val="Footer"/>
            </w:pPr>
          </w:p>
        </w:tc>
      </w:tr>
      <w:tr w:rsidR="00236319" w:rsidRPr="000448B9" w14:paraId="01F67443" w14:textId="77777777" w:rsidTr="3DAEB95E">
        <w:trPr>
          <w:gridAfter w:val="2"/>
          <w:wAfter w:w="12" w:type="dxa"/>
          <w:trHeight w:val="357"/>
        </w:trPr>
        <w:tc>
          <w:tcPr>
            <w:tcW w:w="2828" w:type="dxa"/>
            <w:tcBorders>
              <w:bottom w:val="single" w:sz="4" w:space="0" w:color="4D5766" w:themeColor="background2"/>
            </w:tcBorders>
          </w:tcPr>
          <w:p w14:paraId="01F67441" w14:textId="77777777" w:rsidR="00146ED9" w:rsidRPr="000448B9" w:rsidRDefault="35D08438" w:rsidP="00A61921">
            <w:r>
              <w:t>Document location</w:t>
            </w:r>
          </w:p>
        </w:tc>
        <w:tc>
          <w:tcPr>
            <w:tcW w:w="6458" w:type="dxa"/>
            <w:tcBorders>
              <w:bottom w:val="single" w:sz="4" w:space="0" w:color="4D5766" w:themeColor="background2"/>
            </w:tcBorders>
          </w:tcPr>
          <w:p w14:paraId="01F67442" w14:textId="77777777" w:rsidR="00146ED9" w:rsidRPr="000448B9" w:rsidRDefault="35D08438" w:rsidP="00A61921">
            <w:r>
              <w:t>public</w:t>
            </w:r>
          </w:p>
        </w:tc>
      </w:tr>
      <w:tr w:rsidR="00236319" w:rsidRPr="00A61921" w14:paraId="01F67446" w14:textId="77777777" w:rsidTr="3DAEB95E">
        <w:trPr>
          <w:gridAfter w:val="1"/>
          <w:wAfter w:w="6" w:type="dxa"/>
          <w:trHeight w:val="357"/>
        </w:trPr>
        <w:tc>
          <w:tcPr>
            <w:tcW w:w="9286" w:type="dxa"/>
            <w:gridSpan w:val="2"/>
            <w:tcBorders>
              <w:top w:val="single" w:sz="4" w:space="0" w:color="4D5766" w:themeColor="background2"/>
            </w:tcBorders>
          </w:tcPr>
          <w:p w14:paraId="01F67444" w14:textId="77777777" w:rsidR="00146ED9" w:rsidRPr="00A61921" w:rsidRDefault="00146ED9" w:rsidP="00A61921">
            <w:pPr>
              <w:rPr>
                <w:sz w:val="14"/>
              </w:rPr>
            </w:pPr>
          </w:p>
        </w:tc>
        <w:tc>
          <w:tcPr>
            <w:tcW w:w="6" w:type="dxa"/>
          </w:tcPr>
          <w:p w14:paraId="01F67445" w14:textId="77777777" w:rsidR="00146ED9" w:rsidRPr="00A61921" w:rsidRDefault="00146ED9" w:rsidP="00A61921">
            <w:pPr>
              <w:pStyle w:val="Footer"/>
              <w:rPr>
                <w:sz w:val="14"/>
              </w:rPr>
            </w:pPr>
          </w:p>
        </w:tc>
      </w:tr>
      <w:tr w:rsidR="00236319" w:rsidRPr="000448B9" w14:paraId="01F67449" w14:textId="77777777" w:rsidTr="3DAEB95E">
        <w:trPr>
          <w:trHeight w:val="397"/>
        </w:trPr>
        <w:tc>
          <w:tcPr>
            <w:tcW w:w="9292" w:type="dxa"/>
            <w:gridSpan w:val="3"/>
            <w:vAlign w:val="center"/>
          </w:tcPr>
          <w:p w14:paraId="01F67447" w14:textId="77777777" w:rsidR="00146ED9" w:rsidRPr="000448B9" w:rsidRDefault="00146ED9" w:rsidP="00A61921"/>
        </w:tc>
        <w:tc>
          <w:tcPr>
            <w:tcW w:w="6" w:type="dxa"/>
            <w:tcBorders>
              <w:bottom w:val="single" w:sz="4" w:space="0" w:color="001135" w:themeColor="text2"/>
            </w:tcBorders>
            <w:vAlign w:val="center"/>
          </w:tcPr>
          <w:p w14:paraId="01F67448" w14:textId="77777777" w:rsidR="00146ED9" w:rsidRPr="000448B9" w:rsidRDefault="00146ED9" w:rsidP="00A61921"/>
        </w:tc>
      </w:tr>
    </w:tbl>
    <w:p w14:paraId="01F6744A" w14:textId="77777777" w:rsidR="008311AB" w:rsidRPr="00236319" w:rsidRDefault="008311AB" w:rsidP="00A61921"/>
    <w:p w14:paraId="01F6744B" w14:textId="77777777" w:rsidR="002329DF" w:rsidRPr="00236319" w:rsidRDefault="008311AB" w:rsidP="00A61921">
      <w:r w:rsidRPr="00236319">
        <w:br w:type="page"/>
      </w:r>
    </w:p>
    <w:sdt>
      <w:sdtPr>
        <w:rPr>
          <w:rFonts w:asciiTheme="minorHAnsi" w:eastAsiaTheme="minorHAnsi" w:hAnsiTheme="minorHAnsi" w:cstheme="minorBidi"/>
          <w:color w:val="4D5766" w:themeColor="background2"/>
          <w:sz w:val="22"/>
          <w:szCs w:val="22"/>
          <w:lang w:val="en-GB"/>
        </w:rPr>
        <w:id w:val="-329605245"/>
        <w:docPartObj>
          <w:docPartGallery w:val="Table of Contents"/>
          <w:docPartUnique/>
        </w:docPartObj>
      </w:sdtPr>
      <w:sdtEndPr>
        <w:rPr>
          <w:b/>
          <w:bCs/>
          <w:noProof/>
          <w:color w:val="001135" w:themeColor="text2"/>
          <w:lang w:val="en-US"/>
        </w:rPr>
      </w:sdtEndPr>
      <w:sdtContent>
        <w:p w14:paraId="01F6744C" w14:textId="77777777" w:rsidR="000A72FC" w:rsidRPr="00236319" w:rsidRDefault="35D08438" w:rsidP="35D08438">
          <w:pPr>
            <w:pStyle w:val="TOCHeading"/>
          </w:pPr>
          <w:r>
            <w:t>Contents</w:t>
          </w:r>
        </w:p>
        <w:p w14:paraId="56DEEF74" w14:textId="79EC87F5" w:rsidR="007C0B11" w:rsidRDefault="00C961D6">
          <w:pPr>
            <w:pStyle w:val="TOC1"/>
            <w:rPr>
              <w:color w:val="auto"/>
            </w:rPr>
          </w:pPr>
          <w:r w:rsidRPr="00A61921">
            <w:fldChar w:fldCharType="begin"/>
          </w:r>
          <w:r w:rsidR="000B4566" w:rsidRPr="00A61921">
            <w:instrText xml:space="preserve"> TOC \o "1-4" \h \z \u </w:instrText>
          </w:r>
          <w:r w:rsidRPr="00A61921">
            <w:fldChar w:fldCharType="separate"/>
          </w:r>
          <w:hyperlink w:anchor="_Toc463967257" w:history="1">
            <w:r w:rsidR="007C0B11" w:rsidRPr="00CB4A52">
              <w:rPr>
                <w:rStyle w:val="Hyperlink"/>
              </w:rPr>
              <w:t>1</w:t>
            </w:r>
            <w:r w:rsidR="007C0B11">
              <w:rPr>
                <w:color w:val="auto"/>
              </w:rPr>
              <w:tab/>
            </w:r>
            <w:r w:rsidR="007C0B11" w:rsidRPr="00CB4A52">
              <w:rPr>
                <w:rStyle w:val="Hyperlink"/>
              </w:rPr>
              <w:t>New project in GitLab</w:t>
            </w:r>
            <w:r w:rsidR="007C0B11">
              <w:rPr>
                <w:webHidden/>
              </w:rPr>
              <w:tab/>
            </w:r>
            <w:r w:rsidR="007C0B11">
              <w:rPr>
                <w:webHidden/>
              </w:rPr>
              <w:fldChar w:fldCharType="begin"/>
            </w:r>
            <w:r w:rsidR="007C0B11">
              <w:rPr>
                <w:webHidden/>
              </w:rPr>
              <w:instrText xml:space="preserve"> PAGEREF _Toc463967257 \h </w:instrText>
            </w:r>
            <w:r w:rsidR="007C0B11">
              <w:rPr>
                <w:webHidden/>
              </w:rPr>
            </w:r>
            <w:r w:rsidR="007C0B11">
              <w:rPr>
                <w:webHidden/>
              </w:rPr>
              <w:fldChar w:fldCharType="separate"/>
            </w:r>
            <w:r w:rsidR="007C0B11">
              <w:rPr>
                <w:webHidden/>
              </w:rPr>
              <w:t>3</w:t>
            </w:r>
            <w:r w:rsidR="007C0B11">
              <w:rPr>
                <w:webHidden/>
              </w:rPr>
              <w:fldChar w:fldCharType="end"/>
            </w:r>
          </w:hyperlink>
        </w:p>
        <w:p w14:paraId="419524B6" w14:textId="40E4C3A4" w:rsidR="007C0B11" w:rsidRDefault="004C208A">
          <w:pPr>
            <w:pStyle w:val="TOC1"/>
            <w:rPr>
              <w:color w:val="auto"/>
            </w:rPr>
          </w:pPr>
          <w:hyperlink w:anchor="_Toc463967258" w:history="1">
            <w:r w:rsidR="007C0B11" w:rsidRPr="00CB4A52">
              <w:rPr>
                <w:rStyle w:val="Hyperlink"/>
              </w:rPr>
              <w:t>2</w:t>
            </w:r>
            <w:r w:rsidR="007C0B11">
              <w:rPr>
                <w:color w:val="auto"/>
              </w:rPr>
              <w:tab/>
            </w:r>
            <w:r w:rsidR="007C0B11" w:rsidRPr="00CB4A52">
              <w:rPr>
                <w:rStyle w:val="Hyperlink"/>
              </w:rPr>
              <w:t>Hello World in JavaScript</w:t>
            </w:r>
            <w:r w:rsidR="007C0B11">
              <w:rPr>
                <w:webHidden/>
              </w:rPr>
              <w:tab/>
            </w:r>
            <w:r w:rsidR="007C0B11">
              <w:rPr>
                <w:webHidden/>
              </w:rPr>
              <w:fldChar w:fldCharType="begin"/>
            </w:r>
            <w:r w:rsidR="007C0B11">
              <w:rPr>
                <w:webHidden/>
              </w:rPr>
              <w:instrText xml:space="preserve"> PAGEREF _Toc463967258 \h </w:instrText>
            </w:r>
            <w:r w:rsidR="007C0B11">
              <w:rPr>
                <w:webHidden/>
              </w:rPr>
            </w:r>
            <w:r w:rsidR="007C0B11">
              <w:rPr>
                <w:webHidden/>
              </w:rPr>
              <w:fldChar w:fldCharType="separate"/>
            </w:r>
            <w:r w:rsidR="007C0B11">
              <w:rPr>
                <w:webHidden/>
              </w:rPr>
              <w:t>4</w:t>
            </w:r>
            <w:r w:rsidR="007C0B11">
              <w:rPr>
                <w:webHidden/>
              </w:rPr>
              <w:fldChar w:fldCharType="end"/>
            </w:r>
          </w:hyperlink>
        </w:p>
        <w:p w14:paraId="11AE1F5B" w14:textId="0B57E932" w:rsidR="007C0B11" w:rsidRDefault="004C208A">
          <w:pPr>
            <w:pStyle w:val="TOC1"/>
            <w:rPr>
              <w:color w:val="auto"/>
            </w:rPr>
          </w:pPr>
          <w:hyperlink w:anchor="_Toc463967259" w:history="1">
            <w:r w:rsidR="007C0B11" w:rsidRPr="00CB4A52">
              <w:rPr>
                <w:rStyle w:val="Hyperlink"/>
              </w:rPr>
              <w:t>3</w:t>
            </w:r>
            <w:r w:rsidR="007C0B11">
              <w:rPr>
                <w:color w:val="auto"/>
              </w:rPr>
              <w:tab/>
            </w:r>
            <w:r w:rsidR="007C0B11" w:rsidRPr="00CB4A52">
              <w:rPr>
                <w:rStyle w:val="Hyperlink"/>
              </w:rPr>
              <w:t>Web browser debuging toools</w:t>
            </w:r>
            <w:r w:rsidR="007C0B11">
              <w:rPr>
                <w:webHidden/>
              </w:rPr>
              <w:tab/>
            </w:r>
            <w:r w:rsidR="007C0B11">
              <w:rPr>
                <w:webHidden/>
              </w:rPr>
              <w:fldChar w:fldCharType="begin"/>
            </w:r>
            <w:r w:rsidR="007C0B11">
              <w:rPr>
                <w:webHidden/>
              </w:rPr>
              <w:instrText xml:space="preserve"> PAGEREF _Toc463967259 \h </w:instrText>
            </w:r>
            <w:r w:rsidR="007C0B11">
              <w:rPr>
                <w:webHidden/>
              </w:rPr>
            </w:r>
            <w:r w:rsidR="007C0B11">
              <w:rPr>
                <w:webHidden/>
              </w:rPr>
              <w:fldChar w:fldCharType="separate"/>
            </w:r>
            <w:r w:rsidR="007C0B11">
              <w:rPr>
                <w:webHidden/>
              </w:rPr>
              <w:t>6</w:t>
            </w:r>
            <w:r w:rsidR="007C0B11">
              <w:rPr>
                <w:webHidden/>
              </w:rPr>
              <w:fldChar w:fldCharType="end"/>
            </w:r>
          </w:hyperlink>
        </w:p>
        <w:p w14:paraId="5FF5933D" w14:textId="001040CE" w:rsidR="007C0B11" w:rsidRDefault="004C208A">
          <w:pPr>
            <w:pStyle w:val="TOC1"/>
            <w:rPr>
              <w:color w:val="auto"/>
            </w:rPr>
          </w:pPr>
          <w:hyperlink w:anchor="_Toc463967260" w:history="1">
            <w:r w:rsidR="007C0B11" w:rsidRPr="00CB4A52">
              <w:rPr>
                <w:rStyle w:val="Hyperlink"/>
              </w:rPr>
              <w:t>4</w:t>
            </w:r>
            <w:r w:rsidR="007C0B11">
              <w:rPr>
                <w:color w:val="auto"/>
              </w:rPr>
              <w:tab/>
            </w:r>
            <w:r w:rsidR="007C0B11" w:rsidRPr="00CB4A52">
              <w:rPr>
                <w:rStyle w:val="Hyperlink"/>
              </w:rPr>
              <w:t>JavaScript objects</w:t>
            </w:r>
            <w:r w:rsidR="007C0B11">
              <w:rPr>
                <w:webHidden/>
              </w:rPr>
              <w:tab/>
            </w:r>
            <w:r w:rsidR="007C0B11">
              <w:rPr>
                <w:webHidden/>
              </w:rPr>
              <w:fldChar w:fldCharType="begin"/>
            </w:r>
            <w:r w:rsidR="007C0B11">
              <w:rPr>
                <w:webHidden/>
              </w:rPr>
              <w:instrText xml:space="preserve"> PAGEREF _Toc463967260 \h </w:instrText>
            </w:r>
            <w:r w:rsidR="007C0B11">
              <w:rPr>
                <w:webHidden/>
              </w:rPr>
            </w:r>
            <w:r w:rsidR="007C0B11">
              <w:rPr>
                <w:webHidden/>
              </w:rPr>
              <w:fldChar w:fldCharType="separate"/>
            </w:r>
            <w:r w:rsidR="007C0B11">
              <w:rPr>
                <w:webHidden/>
              </w:rPr>
              <w:t>7</w:t>
            </w:r>
            <w:r w:rsidR="007C0B11">
              <w:rPr>
                <w:webHidden/>
              </w:rPr>
              <w:fldChar w:fldCharType="end"/>
            </w:r>
          </w:hyperlink>
        </w:p>
        <w:p w14:paraId="6B1E794D" w14:textId="5DF21B4F" w:rsidR="007C0B11" w:rsidRDefault="004C208A">
          <w:pPr>
            <w:pStyle w:val="TOC2"/>
            <w:rPr>
              <w:color w:val="auto"/>
            </w:rPr>
          </w:pPr>
          <w:hyperlink w:anchor="_Toc463967261" w:history="1">
            <w:r w:rsidR="007C0B11" w:rsidRPr="00CB4A52">
              <w:rPr>
                <w:rStyle w:val="Hyperlink"/>
              </w:rPr>
              <w:t>4.1</w:t>
            </w:r>
            <w:r w:rsidR="007C0B11">
              <w:rPr>
                <w:color w:val="auto"/>
              </w:rPr>
              <w:tab/>
            </w:r>
            <w:r w:rsidR="007C0B11" w:rsidRPr="00CB4A52">
              <w:rPr>
                <w:rStyle w:val="Hyperlink"/>
              </w:rPr>
              <w:t>Object Literal definition:</w:t>
            </w:r>
            <w:r w:rsidR="007C0B11">
              <w:rPr>
                <w:webHidden/>
              </w:rPr>
              <w:tab/>
            </w:r>
            <w:r w:rsidR="007C0B11">
              <w:rPr>
                <w:webHidden/>
              </w:rPr>
              <w:fldChar w:fldCharType="begin"/>
            </w:r>
            <w:r w:rsidR="007C0B11">
              <w:rPr>
                <w:webHidden/>
              </w:rPr>
              <w:instrText xml:space="preserve"> PAGEREF _Toc463967261 \h </w:instrText>
            </w:r>
            <w:r w:rsidR="007C0B11">
              <w:rPr>
                <w:webHidden/>
              </w:rPr>
            </w:r>
            <w:r w:rsidR="007C0B11">
              <w:rPr>
                <w:webHidden/>
              </w:rPr>
              <w:fldChar w:fldCharType="separate"/>
            </w:r>
            <w:r w:rsidR="007C0B11">
              <w:rPr>
                <w:webHidden/>
              </w:rPr>
              <w:t>7</w:t>
            </w:r>
            <w:r w:rsidR="007C0B11">
              <w:rPr>
                <w:webHidden/>
              </w:rPr>
              <w:fldChar w:fldCharType="end"/>
            </w:r>
          </w:hyperlink>
        </w:p>
        <w:p w14:paraId="0B207FA1" w14:textId="6DB915C1" w:rsidR="007C0B11" w:rsidRDefault="004C208A">
          <w:pPr>
            <w:pStyle w:val="TOC2"/>
            <w:rPr>
              <w:color w:val="auto"/>
            </w:rPr>
          </w:pPr>
          <w:hyperlink w:anchor="_Toc463967262" w:history="1">
            <w:r w:rsidR="007C0B11" w:rsidRPr="00CB4A52">
              <w:rPr>
                <w:rStyle w:val="Hyperlink"/>
              </w:rPr>
              <w:t>4.2</w:t>
            </w:r>
            <w:r w:rsidR="007C0B11">
              <w:rPr>
                <w:color w:val="auto"/>
              </w:rPr>
              <w:tab/>
            </w:r>
            <w:r w:rsidR="007C0B11" w:rsidRPr="00CB4A52">
              <w:rPr>
                <w:rStyle w:val="Hyperlink"/>
              </w:rPr>
              <w:t>JavaScript key word new</w:t>
            </w:r>
            <w:r w:rsidR="007C0B11">
              <w:rPr>
                <w:webHidden/>
              </w:rPr>
              <w:tab/>
            </w:r>
            <w:r w:rsidR="007C0B11">
              <w:rPr>
                <w:webHidden/>
              </w:rPr>
              <w:fldChar w:fldCharType="begin"/>
            </w:r>
            <w:r w:rsidR="007C0B11">
              <w:rPr>
                <w:webHidden/>
              </w:rPr>
              <w:instrText xml:space="preserve"> PAGEREF _Toc463967262 \h </w:instrText>
            </w:r>
            <w:r w:rsidR="007C0B11">
              <w:rPr>
                <w:webHidden/>
              </w:rPr>
            </w:r>
            <w:r w:rsidR="007C0B11">
              <w:rPr>
                <w:webHidden/>
              </w:rPr>
              <w:fldChar w:fldCharType="separate"/>
            </w:r>
            <w:r w:rsidR="007C0B11">
              <w:rPr>
                <w:webHidden/>
              </w:rPr>
              <w:t>7</w:t>
            </w:r>
            <w:r w:rsidR="007C0B11">
              <w:rPr>
                <w:webHidden/>
              </w:rPr>
              <w:fldChar w:fldCharType="end"/>
            </w:r>
          </w:hyperlink>
        </w:p>
        <w:p w14:paraId="78CCF251" w14:textId="3FAB7864" w:rsidR="007C0B11" w:rsidRDefault="004C208A">
          <w:pPr>
            <w:pStyle w:val="TOC2"/>
            <w:rPr>
              <w:color w:val="auto"/>
            </w:rPr>
          </w:pPr>
          <w:hyperlink w:anchor="_Toc463967263" w:history="1">
            <w:r w:rsidR="007C0B11" w:rsidRPr="00CB4A52">
              <w:rPr>
                <w:rStyle w:val="Hyperlink"/>
              </w:rPr>
              <w:t>4.3</w:t>
            </w:r>
            <w:r w:rsidR="007C0B11">
              <w:rPr>
                <w:color w:val="auto"/>
              </w:rPr>
              <w:tab/>
            </w:r>
            <w:r w:rsidR="007C0B11" w:rsidRPr="00CB4A52">
              <w:rPr>
                <w:rStyle w:val="Hyperlink"/>
              </w:rPr>
              <w:t>JavaScript constructor</w:t>
            </w:r>
            <w:r w:rsidR="007C0B11">
              <w:rPr>
                <w:webHidden/>
              </w:rPr>
              <w:tab/>
            </w:r>
            <w:r w:rsidR="007C0B11">
              <w:rPr>
                <w:webHidden/>
              </w:rPr>
              <w:fldChar w:fldCharType="begin"/>
            </w:r>
            <w:r w:rsidR="007C0B11">
              <w:rPr>
                <w:webHidden/>
              </w:rPr>
              <w:instrText xml:space="preserve"> PAGEREF _Toc463967263 \h </w:instrText>
            </w:r>
            <w:r w:rsidR="007C0B11">
              <w:rPr>
                <w:webHidden/>
              </w:rPr>
            </w:r>
            <w:r w:rsidR="007C0B11">
              <w:rPr>
                <w:webHidden/>
              </w:rPr>
              <w:fldChar w:fldCharType="separate"/>
            </w:r>
            <w:r w:rsidR="007C0B11">
              <w:rPr>
                <w:webHidden/>
              </w:rPr>
              <w:t>8</w:t>
            </w:r>
            <w:r w:rsidR="007C0B11">
              <w:rPr>
                <w:webHidden/>
              </w:rPr>
              <w:fldChar w:fldCharType="end"/>
            </w:r>
          </w:hyperlink>
        </w:p>
        <w:p w14:paraId="6978FB6B" w14:textId="16D40770" w:rsidR="007C0B11" w:rsidRDefault="004C208A">
          <w:pPr>
            <w:pStyle w:val="TOC1"/>
            <w:rPr>
              <w:color w:val="auto"/>
            </w:rPr>
          </w:pPr>
          <w:hyperlink w:anchor="_Toc463967264" w:history="1">
            <w:r w:rsidR="007C0B11" w:rsidRPr="00CB4A52">
              <w:rPr>
                <w:rStyle w:val="Hyperlink"/>
                <w:lang w:val="en-GB"/>
              </w:rPr>
              <w:t>5</w:t>
            </w:r>
            <w:r w:rsidR="007C0B11">
              <w:rPr>
                <w:color w:val="auto"/>
              </w:rPr>
              <w:tab/>
            </w:r>
            <w:r w:rsidR="007C0B11" w:rsidRPr="00CB4A52">
              <w:rPr>
                <w:rStyle w:val="Hyperlink"/>
                <w:lang w:val="en-GB"/>
              </w:rPr>
              <w:t>JavaScript Scopes</w:t>
            </w:r>
            <w:r w:rsidR="007C0B11">
              <w:rPr>
                <w:webHidden/>
              </w:rPr>
              <w:tab/>
            </w:r>
            <w:r w:rsidR="007C0B11">
              <w:rPr>
                <w:webHidden/>
              </w:rPr>
              <w:fldChar w:fldCharType="begin"/>
            </w:r>
            <w:r w:rsidR="007C0B11">
              <w:rPr>
                <w:webHidden/>
              </w:rPr>
              <w:instrText xml:space="preserve"> PAGEREF _Toc463967264 \h </w:instrText>
            </w:r>
            <w:r w:rsidR="007C0B11">
              <w:rPr>
                <w:webHidden/>
              </w:rPr>
            </w:r>
            <w:r w:rsidR="007C0B11">
              <w:rPr>
                <w:webHidden/>
              </w:rPr>
              <w:fldChar w:fldCharType="separate"/>
            </w:r>
            <w:r w:rsidR="007C0B11">
              <w:rPr>
                <w:webHidden/>
              </w:rPr>
              <w:t>9</w:t>
            </w:r>
            <w:r w:rsidR="007C0B11">
              <w:rPr>
                <w:webHidden/>
              </w:rPr>
              <w:fldChar w:fldCharType="end"/>
            </w:r>
          </w:hyperlink>
        </w:p>
        <w:p w14:paraId="61522A96" w14:textId="06E7381A" w:rsidR="007C0B11" w:rsidRDefault="004C208A">
          <w:pPr>
            <w:pStyle w:val="TOC1"/>
            <w:rPr>
              <w:color w:val="auto"/>
            </w:rPr>
          </w:pPr>
          <w:hyperlink w:anchor="_Toc463967265" w:history="1">
            <w:r w:rsidR="007C0B11" w:rsidRPr="00CB4A52">
              <w:rPr>
                <w:rStyle w:val="Hyperlink"/>
              </w:rPr>
              <w:t>6</w:t>
            </w:r>
            <w:r w:rsidR="007C0B11">
              <w:rPr>
                <w:color w:val="auto"/>
              </w:rPr>
              <w:tab/>
            </w:r>
            <w:r w:rsidR="007C0B11" w:rsidRPr="00CB4A52">
              <w:rPr>
                <w:rStyle w:val="Hyperlink"/>
              </w:rPr>
              <w:t>JQuery</w:t>
            </w:r>
            <w:r w:rsidR="007C0B11">
              <w:rPr>
                <w:webHidden/>
              </w:rPr>
              <w:tab/>
            </w:r>
            <w:r w:rsidR="007C0B11">
              <w:rPr>
                <w:webHidden/>
              </w:rPr>
              <w:fldChar w:fldCharType="begin"/>
            </w:r>
            <w:r w:rsidR="007C0B11">
              <w:rPr>
                <w:webHidden/>
              </w:rPr>
              <w:instrText xml:space="preserve"> PAGEREF _Toc463967265 \h </w:instrText>
            </w:r>
            <w:r w:rsidR="007C0B11">
              <w:rPr>
                <w:webHidden/>
              </w:rPr>
            </w:r>
            <w:r w:rsidR="007C0B11">
              <w:rPr>
                <w:webHidden/>
              </w:rPr>
              <w:fldChar w:fldCharType="separate"/>
            </w:r>
            <w:r w:rsidR="007C0B11">
              <w:rPr>
                <w:webHidden/>
              </w:rPr>
              <w:t>10</w:t>
            </w:r>
            <w:r w:rsidR="007C0B11">
              <w:rPr>
                <w:webHidden/>
              </w:rPr>
              <w:fldChar w:fldCharType="end"/>
            </w:r>
          </w:hyperlink>
        </w:p>
        <w:p w14:paraId="283899DB" w14:textId="2F63B732" w:rsidR="007C0B11" w:rsidRDefault="004C208A">
          <w:pPr>
            <w:pStyle w:val="TOC2"/>
            <w:rPr>
              <w:color w:val="auto"/>
            </w:rPr>
          </w:pPr>
          <w:hyperlink w:anchor="_Toc463967266" w:history="1">
            <w:r w:rsidR="007C0B11" w:rsidRPr="00CB4A52">
              <w:rPr>
                <w:rStyle w:val="Hyperlink"/>
              </w:rPr>
              <w:t>6.1</w:t>
            </w:r>
            <w:r w:rsidR="007C0B11">
              <w:rPr>
                <w:color w:val="auto"/>
              </w:rPr>
              <w:tab/>
            </w:r>
            <w:r w:rsidR="007C0B11" w:rsidRPr="00CB4A52">
              <w:rPr>
                <w:rStyle w:val="Hyperlink"/>
              </w:rPr>
              <w:t>Including JQuery (to do)</w:t>
            </w:r>
            <w:r w:rsidR="007C0B11">
              <w:rPr>
                <w:webHidden/>
              </w:rPr>
              <w:tab/>
            </w:r>
            <w:r w:rsidR="007C0B11">
              <w:rPr>
                <w:webHidden/>
              </w:rPr>
              <w:fldChar w:fldCharType="begin"/>
            </w:r>
            <w:r w:rsidR="007C0B11">
              <w:rPr>
                <w:webHidden/>
              </w:rPr>
              <w:instrText xml:space="preserve"> PAGEREF _Toc463967266 \h </w:instrText>
            </w:r>
            <w:r w:rsidR="007C0B11">
              <w:rPr>
                <w:webHidden/>
              </w:rPr>
            </w:r>
            <w:r w:rsidR="007C0B11">
              <w:rPr>
                <w:webHidden/>
              </w:rPr>
              <w:fldChar w:fldCharType="separate"/>
            </w:r>
            <w:r w:rsidR="007C0B11">
              <w:rPr>
                <w:webHidden/>
              </w:rPr>
              <w:t>10</w:t>
            </w:r>
            <w:r w:rsidR="007C0B11">
              <w:rPr>
                <w:webHidden/>
              </w:rPr>
              <w:fldChar w:fldCharType="end"/>
            </w:r>
          </w:hyperlink>
        </w:p>
        <w:p w14:paraId="1E73267A" w14:textId="598725E3" w:rsidR="007C0B11" w:rsidRDefault="004C208A">
          <w:pPr>
            <w:pStyle w:val="TOC1"/>
            <w:rPr>
              <w:color w:val="auto"/>
            </w:rPr>
          </w:pPr>
          <w:hyperlink w:anchor="_Toc463967267" w:history="1">
            <w:r w:rsidR="007C0B11" w:rsidRPr="00CB4A52">
              <w:rPr>
                <w:rStyle w:val="Hyperlink"/>
              </w:rPr>
              <w:t>7</w:t>
            </w:r>
            <w:r w:rsidR="007C0B11">
              <w:rPr>
                <w:color w:val="auto"/>
              </w:rPr>
              <w:tab/>
            </w:r>
            <w:r w:rsidR="007C0B11" w:rsidRPr="00CB4A52">
              <w:rPr>
                <w:rStyle w:val="Hyperlink"/>
              </w:rPr>
              <w:t>JavaScript events</w:t>
            </w:r>
            <w:r w:rsidR="007C0B11">
              <w:rPr>
                <w:webHidden/>
              </w:rPr>
              <w:tab/>
            </w:r>
            <w:r w:rsidR="007C0B11">
              <w:rPr>
                <w:webHidden/>
              </w:rPr>
              <w:fldChar w:fldCharType="begin"/>
            </w:r>
            <w:r w:rsidR="007C0B11">
              <w:rPr>
                <w:webHidden/>
              </w:rPr>
              <w:instrText xml:space="preserve"> PAGEREF _Toc463967267 \h </w:instrText>
            </w:r>
            <w:r w:rsidR="007C0B11">
              <w:rPr>
                <w:webHidden/>
              </w:rPr>
            </w:r>
            <w:r w:rsidR="007C0B11">
              <w:rPr>
                <w:webHidden/>
              </w:rPr>
              <w:fldChar w:fldCharType="separate"/>
            </w:r>
            <w:r w:rsidR="007C0B11">
              <w:rPr>
                <w:webHidden/>
              </w:rPr>
              <w:t>11</w:t>
            </w:r>
            <w:r w:rsidR="007C0B11">
              <w:rPr>
                <w:webHidden/>
              </w:rPr>
              <w:fldChar w:fldCharType="end"/>
            </w:r>
          </w:hyperlink>
        </w:p>
        <w:p w14:paraId="4297C779" w14:textId="1B70A8B5" w:rsidR="007C0B11" w:rsidRDefault="004C208A">
          <w:pPr>
            <w:pStyle w:val="TOC1"/>
            <w:rPr>
              <w:color w:val="auto"/>
            </w:rPr>
          </w:pPr>
          <w:hyperlink w:anchor="_Toc463967268" w:history="1">
            <w:r w:rsidR="007C0B11" w:rsidRPr="00CB4A52">
              <w:rPr>
                <w:rStyle w:val="Hyperlink"/>
              </w:rPr>
              <w:t>8</w:t>
            </w:r>
            <w:r w:rsidR="007C0B11">
              <w:rPr>
                <w:color w:val="auto"/>
              </w:rPr>
              <w:tab/>
            </w:r>
            <w:r w:rsidR="007C0B11" w:rsidRPr="00CB4A52">
              <w:rPr>
                <w:rStyle w:val="Hyperlink"/>
              </w:rPr>
              <w:t>Exercise</w:t>
            </w:r>
            <w:r w:rsidR="007C0B11">
              <w:rPr>
                <w:webHidden/>
              </w:rPr>
              <w:tab/>
            </w:r>
            <w:r w:rsidR="007C0B11">
              <w:rPr>
                <w:webHidden/>
              </w:rPr>
              <w:fldChar w:fldCharType="begin"/>
            </w:r>
            <w:r w:rsidR="007C0B11">
              <w:rPr>
                <w:webHidden/>
              </w:rPr>
              <w:instrText xml:space="preserve"> PAGEREF _Toc463967268 \h </w:instrText>
            </w:r>
            <w:r w:rsidR="007C0B11">
              <w:rPr>
                <w:webHidden/>
              </w:rPr>
            </w:r>
            <w:r w:rsidR="007C0B11">
              <w:rPr>
                <w:webHidden/>
              </w:rPr>
              <w:fldChar w:fldCharType="separate"/>
            </w:r>
            <w:r w:rsidR="007C0B11">
              <w:rPr>
                <w:webHidden/>
              </w:rPr>
              <w:t>12</w:t>
            </w:r>
            <w:r w:rsidR="007C0B11">
              <w:rPr>
                <w:webHidden/>
              </w:rPr>
              <w:fldChar w:fldCharType="end"/>
            </w:r>
          </w:hyperlink>
        </w:p>
        <w:p w14:paraId="53CC4CCA" w14:textId="168FD303" w:rsidR="007C0B11" w:rsidRDefault="004C208A">
          <w:pPr>
            <w:pStyle w:val="TOC2"/>
            <w:rPr>
              <w:color w:val="auto"/>
            </w:rPr>
          </w:pPr>
          <w:hyperlink w:anchor="_Toc463967269" w:history="1">
            <w:r w:rsidR="007C0B11" w:rsidRPr="00CB4A52">
              <w:rPr>
                <w:rStyle w:val="Hyperlink"/>
              </w:rPr>
              <w:t>8.1</w:t>
            </w:r>
            <w:r w:rsidR="007C0B11">
              <w:rPr>
                <w:color w:val="auto"/>
              </w:rPr>
              <w:tab/>
            </w:r>
            <w:r w:rsidR="007C0B11" w:rsidRPr="00CB4A52">
              <w:rPr>
                <w:rStyle w:val="Hyperlink"/>
              </w:rPr>
              <w:t>My first JavaScript objects (to do)</w:t>
            </w:r>
            <w:r w:rsidR="007C0B11">
              <w:rPr>
                <w:webHidden/>
              </w:rPr>
              <w:tab/>
            </w:r>
            <w:r w:rsidR="007C0B11">
              <w:rPr>
                <w:webHidden/>
              </w:rPr>
              <w:fldChar w:fldCharType="begin"/>
            </w:r>
            <w:r w:rsidR="007C0B11">
              <w:rPr>
                <w:webHidden/>
              </w:rPr>
              <w:instrText xml:space="preserve"> PAGEREF _Toc463967269 \h </w:instrText>
            </w:r>
            <w:r w:rsidR="007C0B11">
              <w:rPr>
                <w:webHidden/>
              </w:rPr>
            </w:r>
            <w:r w:rsidR="007C0B11">
              <w:rPr>
                <w:webHidden/>
              </w:rPr>
              <w:fldChar w:fldCharType="separate"/>
            </w:r>
            <w:r w:rsidR="007C0B11">
              <w:rPr>
                <w:webHidden/>
              </w:rPr>
              <w:t>12</w:t>
            </w:r>
            <w:r w:rsidR="007C0B11">
              <w:rPr>
                <w:webHidden/>
              </w:rPr>
              <w:fldChar w:fldCharType="end"/>
            </w:r>
          </w:hyperlink>
        </w:p>
        <w:p w14:paraId="5FAAC76F" w14:textId="4283B1E9" w:rsidR="007C0B11" w:rsidRDefault="004C208A">
          <w:pPr>
            <w:pStyle w:val="TOC2"/>
            <w:rPr>
              <w:color w:val="auto"/>
            </w:rPr>
          </w:pPr>
          <w:hyperlink w:anchor="_Toc463967270" w:history="1">
            <w:r w:rsidR="007C0B11" w:rsidRPr="00CB4A52">
              <w:rPr>
                <w:rStyle w:val="Hyperlink"/>
              </w:rPr>
              <w:t>8.2</w:t>
            </w:r>
            <w:r w:rsidR="007C0B11">
              <w:rPr>
                <w:color w:val="auto"/>
              </w:rPr>
              <w:tab/>
            </w:r>
            <w:r w:rsidR="007C0B11" w:rsidRPr="00CB4A52">
              <w:rPr>
                <w:rStyle w:val="Hyperlink"/>
              </w:rPr>
              <w:t>First JavaScript application (to do)</w:t>
            </w:r>
            <w:r w:rsidR="007C0B11">
              <w:rPr>
                <w:webHidden/>
              </w:rPr>
              <w:tab/>
            </w:r>
            <w:r w:rsidR="007C0B11">
              <w:rPr>
                <w:webHidden/>
              </w:rPr>
              <w:fldChar w:fldCharType="begin"/>
            </w:r>
            <w:r w:rsidR="007C0B11">
              <w:rPr>
                <w:webHidden/>
              </w:rPr>
              <w:instrText xml:space="preserve"> PAGEREF _Toc463967270 \h </w:instrText>
            </w:r>
            <w:r w:rsidR="007C0B11">
              <w:rPr>
                <w:webHidden/>
              </w:rPr>
            </w:r>
            <w:r w:rsidR="007C0B11">
              <w:rPr>
                <w:webHidden/>
              </w:rPr>
              <w:fldChar w:fldCharType="separate"/>
            </w:r>
            <w:r w:rsidR="007C0B11">
              <w:rPr>
                <w:webHidden/>
              </w:rPr>
              <w:t>12</w:t>
            </w:r>
            <w:r w:rsidR="007C0B11">
              <w:rPr>
                <w:webHidden/>
              </w:rPr>
              <w:fldChar w:fldCharType="end"/>
            </w:r>
          </w:hyperlink>
        </w:p>
        <w:p w14:paraId="01F67458" w14:textId="5112BCB9" w:rsidR="000A72FC" w:rsidRPr="00236319" w:rsidRDefault="00C961D6" w:rsidP="00A61921">
          <w:r w:rsidRPr="00A61921">
            <w:rPr>
              <w:rFonts w:cs="Arial"/>
              <w:noProof/>
              <w:lang w:val="en-GB"/>
            </w:rPr>
            <w:fldChar w:fldCharType="end"/>
          </w:r>
        </w:p>
      </w:sdtContent>
    </w:sdt>
    <w:p w14:paraId="01F67459" w14:textId="77777777" w:rsidR="003D04F7" w:rsidRPr="00236319" w:rsidRDefault="003D04F7" w:rsidP="007B5D94">
      <w:pPr>
        <w:pStyle w:val="NoSpacing"/>
      </w:pPr>
    </w:p>
    <w:p w14:paraId="01F6745A" w14:textId="77777777" w:rsidR="000A3172" w:rsidRDefault="001B19DB" w:rsidP="000A3172">
      <w:pPr>
        <w:pStyle w:val="TOC1"/>
      </w:pPr>
      <w:r w:rsidRPr="00236319">
        <w:br w:type="page"/>
      </w:r>
    </w:p>
    <w:p w14:paraId="3C116942" w14:textId="7E9D4544" w:rsidR="00933DA8" w:rsidRDefault="00933DA8" w:rsidP="000C6B90">
      <w:pPr>
        <w:pStyle w:val="Heading1"/>
      </w:pPr>
      <w:bookmarkStart w:id="0" w:name="_Toc463967257"/>
      <w:r>
        <w:lastRenderedPageBreak/>
        <w:t>New project in GitLab</w:t>
      </w:r>
      <w:bookmarkEnd w:id="0"/>
    </w:p>
    <w:p w14:paraId="72773C5C" w14:textId="5B9C4ACB" w:rsidR="00E91D50" w:rsidRDefault="00E91D50" w:rsidP="00E91D50">
      <w:pPr>
        <w:pStyle w:val="ListParagraph"/>
        <w:numPr>
          <w:ilvl w:val="0"/>
          <w:numId w:val="10"/>
        </w:numPr>
      </w:pPr>
      <w:r>
        <w:t xml:space="preserve">Open gitLab in a browser: </w:t>
      </w:r>
      <w:hyperlink r:id="rId11" w:history="1">
        <w:r w:rsidR="00884910" w:rsidRPr="005C7567">
          <w:rPr>
            <w:rStyle w:val="Hyperlink"/>
          </w:rPr>
          <w:t>http://10.11.8.14</w:t>
        </w:r>
      </w:hyperlink>
    </w:p>
    <w:p w14:paraId="1A1D9A63" w14:textId="46DC2F82" w:rsidR="00E91D50" w:rsidRDefault="00E91D50" w:rsidP="00E91D50">
      <w:pPr>
        <w:pStyle w:val="ListParagraph"/>
        <w:numPr>
          <w:ilvl w:val="0"/>
          <w:numId w:val="10"/>
        </w:numPr>
      </w:pPr>
      <w:r>
        <w:t>Click on the button to create a new project</w:t>
      </w:r>
    </w:p>
    <w:p w14:paraId="081759AF" w14:textId="2B36DB7A" w:rsidR="00E91D50" w:rsidRDefault="00E91D50" w:rsidP="00E91D50">
      <w:pPr>
        <w:pStyle w:val="ListParagraph"/>
        <w:numPr>
          <w:ilvl w:val="0"/>
          <w:numId w:val="0"/>
        </w:numPr>
        <w:ind w:left="720"/>
      </w:pPr>
      <w:r>
        <w:rPr>
          <w:noProof/>
        </w:rPr>
        <w:drawing>
          <wp:inline distT="0" distB="0" distL="0" distR="0" wp14:anchorId="728EB068" wp14:editId="671284DC">
            <wp:extent cx="60102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723900"/>
                    </a:xfrm>
                    <a:prstGeom prst="rect">
                      <a:avLst/>
                    </a:prstGeom>
                    <a:noFill/>
                    <a:ln>
                      <a:noFill/>
                    </a:ln>
                  </pic:spPr>
                </pic:pic>
              </a:graphicData>
            </a:graphic>
          </wp:inline>
        </w:drawing>
      </w:r>
    </w:p>
    <w:p w14:paraId="4CFE6A64" w14:textId="5F32985A" w:rsidR="00E91D50" w:rsidRDefault="00E91D50" w:rsidP="00E91D50">
      <w:pPr>
        <w:pStyle w:val="ListParagraph"/>
        <w:numPr>
          <w:ilvl w:val="0"/>
          <w:numId w:val="10"/>
        </w:numPr>
      </w:pPr>
      <w:r>
        <w:t xml:space="preserve">Add your </w:t>
      </w:r>
      <w:r w:rsidRPr="00E91D50">
        <w:rPr>
          <w:b/>
        </w:rPr>
        <w:t>teams</w:t>
      </w:r>
      <w:r>
        <w:t xml:space="preserve"> name as the project name</w:t>
      </w:r>
    </w:p>
    <w:p w14:paraId="330BAE3B" w14:textId="3CDB26B8" w:rsidR="00E91D50" w:rsidRDefault="00E91D50" w:rsidP="00E91D50">
      <w:pPr>
        <w:ind w:left="360"/>
      </w:pPr>
      <w:r>
        <w:rPr>
          <w:noProof/>
        </w:rPr>
        <w:drawing>
          <wp:inline distT="0" distB="0" distL="0" distR="0" wp14:anchorId="5D1DD275" wp14:editId="5C1FBC27">
            <wp:extent cx="6010275"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3048000"/>
                    </a:xfrm>
                    <a:prstGeom prst="rect">
                      <a:avLst/>
                    </a:prstGeom>
                    <a:noFill/>
                    <a:ln>
                      <a:noFill/>
                    </a:ln>
                  </pic:spPr>
                </pic:pic>
              </a:graphicData>
            </a:graphic>
          </wp:inline>
        </w:drawing>
      </w:r>
    </w:p>
    <w:p w14:paraId="3E692A33" w14:textId="2E45AC22" w:rsidR="00E91D50" w:rsidRDefault="00E91D50" w:rsidP="00E91D50">
      <w:pPr>
        <w:ind w:left="360"/>
      </w:pPr>
    </w:p>
    <w:p w14:paraId="41E96640" w14:textId="4E0D3DFA" w:rsidR="00E91D50" w:rsidRDefault="00E91D50" w:rsidP="00E91D50">
      <w:pPr>
        <w:ind w:left="360"/>
      </w:pPr>
    </w:p>
    <w:p w14:paraId="6D0F7862" w14:textId="73BC6A4F" w:rsidR="00E91D50" w:rsidRDefault="00E91D50" w:rsidP="00E91D50">
      <w:pPr>
        <w:ind w:left="360"/>
      </w:pPr>
    </w:p>
    <w:p w14:paraId="1E474D24" w14:textId="334F1A80" w:rsidR="00E91D50" w:rsidRDefault="00E91D50" w:rsidP="00E91D50">
      <w:pPr>
        <w:ind w:left="360"/>
      </w:pPr>
    </w:p>
    <w:p w14:paraId="7CB870D2" w14:textId="0C739B5B" w:rsidR="00E91D50" w:rsidRDefault="00E91D50" w:rsidP="00E91D50">
      <w:pPr>
        <w:ind w:left="360"/>
      </w:pPr>
    </w:p>
    <w:p w14:paraId="4A1BBC2A" w14:textId="023E2858" w:rsidR="00E91D50" w:rsidRDefault="00E91D50" w:rsidP="00E91D50">
      <w:pPr>
        <w:ind w:left="360"/>
      </w:pPr>
    </w:p>
    <w:p w14:paraId="259E66CD" w14:textId="7364ECEF" w:rsidR="00E91D50" w:rsidRDefault="00E91D50" w:rsidP="00E91D50">
      <w:pPr>
        <w:ind w:left="360"/>
      </w:pPr>
    </w:p>
    <w:p w14:paraId="01E28098" w14:textId="77777777" w:rsidR="00E91D50" w:rsidRDefault="00E91D50" w:rsidP="00E91D50">
      <w:pPr>
        <w:ind w:left="360"/>
      </w:pPr>
    </w:p>
    <w:p w14:paraId="3FE106AF" w14:textId="02735473" w:rsidR="00933DA8" w:rsidRDefault="00E91D50" w:rsidP="00933DA8">
      <w:pPr>
        <w:pStyle w:val="ListParagraph"/>
        <w:numPr>
          <w:ilvl w:val="0"/>
          <w:numId w:val="10"/>
        </w:numPr>
      </w:pPr>
      <w:r>
        <w:lastRenderedPageBreak/>
        <w:t>Set the project visibility to private and click create project</w:t>
      </w:r>
    </w:p>
    <w:p w14:paraId="5372DAEF" w14:textId="40B2CEB0" w:rsidR="00933DA8" w:rsidRPr="00933DA8" w:rsidRDefault="00933DA8" w:rsidP="00933DA8">
      <w:r>
        <w:rPr>
          <w:noProof/>
        </w:rPr>
        <w:drawing>
          <wp:inline distT="0" distB="0" distL="0" distR="0" wp14:anchorId="371846AF" wp14:editId="6F12D644">
            <wp:extent cx="6010275" cy="1971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1971675"/>
                    </a:xfrm>
                    <a:prstGeom prst="rect">
                      <a:avLst/>
                    </a:prstGeom>
                    <a:noFill/>
                    <a:ln>
                      <a:noFill/>
                    </a:ln>
                  </pic:spPr>
                </pic:pic>
              </a:graphicData>
            </a:graphic>
          </wp:inline>
        </w:drawing>
      </w:r>
    </w:p>
    <w:p w14:paraId="01F6745B" w14:textId="7B31AEF2" w:rsidR="004142CA" w:rsidRDefault="000A3172" w:rsidP="000C6B90">
      <w:pPr>
        <w:pStyle w:val="Heading1"/>
      </w:pPr>
      <w:bookmarkStart w:id="1" w:name="_Toc463967258"/>
      <w:r>
        <w:t>Hello World in JavaScript</w:t>
      </w:r>
      <w:bookmarkEnd w:id="1"/>
    </w:p>
    <w:p w14:paraId="01F6745C" w14:textId="0ED57139" w:rsidR="000A3172" w:rsidRDefault="3DAEB95E" w:rsidP="00053A5D">
      <w:pPr>
        <w:pStyle w:val="ListParagraph"/>
        <w:numPr>
          <w:ilvl w:val="0"/>
          <w:numId w:val="5"/>
        </w:numPr>
        <w:rPr>
          <w:lang w:val="en-GB"/>
        </w:rPr>
      </w:pPr>
      <w:r w:rsidRPr="3DAEB95E">
        <w:rPr>
          <w:lang w:val="en-GB"/>
        </w:rPr>
        <w:t>Connect to your virtual machine using MobaXterm (use the ip address, username and password from the paper your received). Each team has its own user. More info can be found in lab 1.</w:t>
      </w:r>
    </w:p>
    <w:p w14:paraId="2D655F57" w14:textId="7DCF52AF" w:rsidR="00E91D50" w:rsidRDefault="00943F7C" w:rsidP="00053A5D">
      <w:pPr>
        <w:pStyle w:val="ListParagraph"/>
        <w:numPr>
          <w:ilvl w:val="0"/>
          <w:numId w:val="5"/>
        </w:numPr>
        <w:rPr>
          <w:lang w:val="en-GB"/>
        </w:rPr>
      </w:pPr>
      <w:r>
        <w:rPr>
          <w:lang w:val="en-GB"/>
        </w:rPr>
        <w:t xml:space="preserve">Generate a new ssh key and add it to gitLab. </w:t>
      </w:r>
      <w:r w:rsidR="00E91D50">
        <w:rPr>
          <w:lang w:val="en-GB"/>
        </w:rPr>
        <w:t>(see lab 2 for details).</w:t>
      </w:r>
      <w:r>
        <w:rPr>
          <w:lang w:val="en-GB"/>
        </w:rPr>
        <w:t xml:space="preserve"> Notice: you will have to generate a new key.</w:t>
      </w:r>
      <w:r w:rsidR="00E91D50">
        <w:rPr>
          <w:lang w:val="en-GB"/>
        </w:rPr>
        <w:t xml:space="preserve"> </w:t>
      </w:r>
    </w:p>
    <w:p w14:paraId="01F6745D" w14:textId="255E9D27" w:rsidR="000A3172" w:rsidRDefault="3DAEB95E" w:rsidP="00053A5D">
      <w:pPr>
        <w:pStyle w:val="ListParagraph"/>
        <w:numPr>
          <w:ilvl w:val="0"/>
          <w:numId w:val="5"/>
        </w:numPr>
        <w:rPr>
          <w:lang w:val="en-GB"/>
        </w:rPr>
      </w:pPr>
      <w:r w:rsidRPr="3DAEB95E">
        <w:rPr>
          <w:lang w:val="en-GB"/>
        </w:rPr>
        <w:t xml:space="preserve">Go to your working directory. (notice in case it does not exist create it using </w:t>
      </w:r>
      <w:r w:rsidRPr="3DAEB95E">
        <w:rPr>
          <w:b/>
          <w:bCs/>
          <w:lang w:val="en-GB"/>
        </w:rPr>
        <w:t>mkdir ~/ws</w:t>
      </w:r>
      <w:r w:rsidRPr="3DAEB95E">
        <w:rPr>
          <w:lang w:val="en-GB"/>
        </w:rPr>
        <w:t>):</w:t>
      </w:r>
    </w:p>
    <w:p w14:paraId="01F6745E" w14:textId="77777777" w:rsidR="000A3172" w:rsidRPr="000A3172" w:rsidRDefault="3DAEB95E" w:rsidP="000A3172">
      <w:pPr>
        <w:pStyle w:val="ListParagraph"/>
        <w:numPr>
          <w:ilvl w:val="0"/>
          <w:numId w:val="0"/>
        </w:numPr>
        <w:ind w:left="720"/>
        <w:rPr>
          <w:b/>
          <w:lang w:val="en-GB"/>
        </w:rPr>
      </w:pPr>
      <w:r w:rsidRPr="3DAEB95E">
        <w:rPr>
          <w:b/>
          <w:bCs/>
          <w:lang w:val="en-GB"/>
        </w:rPr>
        <w:t>cd ~/ws</w:t>
      </w:r>
    </w:p>
    <w:p w14:paraId="01F6745F" w14:textId="40CC73C0" w:rsidR="000A3172" w:rsidRDefault="35D08438" w:rsidP="00053A5D">
      <w:pPr>
        <w:pStyle w:val="ListParagraph"/>
        <w:numPr>
          <w:ilvl w:val="0"/>
          <w:numId w:val="5"/>
        </w:numPr>
        <w:rPr>
          <w:lang w:val="en-GB"/>
        </w:rPr>
      </w:pPr>
      <w:r w:rsidRPr="35D08438">
        <w:rPr>
          <w:lang w:val="en-GB"/>
        </w:rPr>
        <w:t>Pull the git project</w:t>
      </w:r>
      <w:r w:rsidR="00E91D50">
        <w:rPr>
          <w:lang w:val="en-GB"/>
        </w:rPr>
        <w:t xml:space="preserve"> that you created</w:t>
      </w:r>
      <w:r w:rsidRPr="35D08438">
        <w:rPr>
          <w:lang w:val="en-GB"/>
        </w:rPr>
        <w:t xml:space="preserve"> from the server. Each team has its own </w:t>
      </w:r>
      <w:r w:rsidR="00E91D50">
        <w:rPr>
          <w:lang w:val="en-GB"/>
        </w:rPr>
        <w:t>project</w:t>
      </w:r>
      <w:r w:rsidRPr="35D08438">
        <w:rPr>
          <w:lang w:val="en-GB"/>
        </w:rPr>
        <w:t>:</w:t>
      </w:r>
    </w:p>
    <w:p w14:paraId="270A1863" w14:textId="6F319B83" w:rsidR="00274781" w:rsidRDefault="3DAEB95E" w:rsidP="00274781">
      <w:pPr>
        <w:pStyle w:val="ListParagraph"/>
        <w:numPr>
          <w:ilvl w:val="0"/>
          <w:numId w:val="0"/>
        </w:numPr>
        <w:ind w:left="720"/>
        <w:rPr>
          <w:b/>
          <w:lang w:val="en-GB"/>
        </w:rPr>
      </w:pPr>
      <w:r w:rsidRPr="3DAEB95E">
        <w:rPr>
          <w:b/>
          <w:bCs/>
          <w:lang w:val="en-GB"/>
        </w:rPr>
        <w:t xml:space="preserve">git </w:t>
      </w:r>
      <w:r w:rsidR="00843FA4">
        <w:rPr>
          <w:b/>
          <w:bCs/>
          <w:lang w:val="en-GB"/>
        </w:rPr>
        <w:t>clone</w:t>
      </w:r>
      <w:r w:rsidRPr="3DAEB95E">
        <w:rPr>
          <w:b/>
          <w:bCs/>
          <w:lang w:val="en-GB"/>
        </w:rPr>
        <w:t xml:space="preserve"> [url can be found </w:t>
      </w:r>
      <w:r w:rsidR="00E91D50">
        <w:rPr>
          <w:b/>
          <w:bCs/>
          <w:lang w:val="en-GB"/>
        </w:rPr>
        <w:t>in the project you have created</w:t>
      </w:r>
      <w:r w:rsidRPr="3DAEB95E">
        <w:rPr>
          <w:b/>
          <w:bCs/>
          <w:lang w:val="en-GB"/>
        </w:rPr>
        <w:t>]</w:t>
      </w:r>
    </w:p>
    <w:p w14:paraId="1F5F9933" w14:textId="3B0C80B4" w:rsidR="00274781" w:rsidRDefault="35D08438" w:rsidP="00274781">
      <w:pPr>
        <w:pStyle w:val="ListParagraph"/>
        <w:numPr>
          <w:ilvl w:val="0"/>
          <w:numId w:val="5"/>
        </w:numPr>
        <w:rPr>
          <w:lang w:val="en-GB"/>
        </w:rPr>
      </w:pPr>
      <w:r w:rsidRPr="35D08438">
        <w:rPr>
          <w:lang w:val="en-GB"/>
        </w:rPr>
        <w:t>Pull the demo git project from the server.</w:t>
      </w:r>
    </w:p>
    <w:p w14:paraId="65BE531C" w14:textId="409F7592" w:rsidR="00274781" w:rsidRPr="00274781" w:rsidRDefault="3DAEB95E" w:rsidP="00274781">
      <w:pPr>
        <w:pStyle w:val="ListParagraph"/>
        <w:numPr>
          <w:ilvl w:val="0"/>
          <w:numId w:val="0"/>
        </w:numPr>
        <w:ind w:left="720"/>
        <w:rPr>
          <w:b/>
          <w:lang w:val="en-GB"/>
        </w:rPr>
      </w:pPr>
      <w:r w:rsidRPr="3DAEB95E">
        <w:rPr>
          <w:b/>
          <w:bCs/>
          <w:lang w:val="en-GB"/>
        </w:rPr>
        <w:t xml:space="preserve">git </w:t>
      </w:r>
      <w:r w:rsidR="00843FA4">
        <w:rPr>
          <w:b/>
          <w:bCs/>
          <w:lang w:val="en-GB"/>
        </w:rPr>
        <w:t>clone git@</w:t>
      </w:r>
      <w:r w:rsidR="00B87F6B" w:rsidRPr="00B87F6B">
        <w:rPr>
          <w:b/>
          <w:bCs/>
          <w:lang w:val="en-GB"/>
        </w:rPr>
        <w:t>10.11.8.14</w:t>
      </w:r>
      <w:r w:rsidR="00843FA4">
        <w:rPr>
          <w:b/>
          <w:bCs/>
          <w:lang w:val="en-GB"/>
        </w:rPr>
        <w:t>:demo-js/cloud_demo.git</w:t>
      </w:r>
    </w:p>
    <w:p w14:paraId="0EDFFE90" w14:textId="7BD64DF6" w:rsidR="00274781" w:rsidRDefault="3DAEB95E" w:rsidP="00053A5D">
      <w:pPr>
        <w:pStyle w:val="ListParagraph"/>
        <w:numPr>
          <w:ilvl w:val="0"/>
          <w:numId w:val="5"/>
        </w:numPr>
        <w:rPr>
          <w:lang w:val="en-GB"/>
        </w:rPr>
      </w:pPr>
      <w:r w:rsidRPr="3DAEB95E">
        <w:rPr>
          <w:lang w:val="en-GB"/>
        </w:rPr>
        <w:t xml:space="preserve">You should now have two projects in the ws folder (uising </w:t>
      </w:r>
      <w:r w:rsidRPr="3DAEB95E">
        <w:rPr>
          <w:b/>
          <w:bCs/>
          <w:lang w:val="en-GB"/>
        </w:rPr>
        <w:t>ls -al</w:t>
      </w:r>
      <w:r w:rsidRPr="3DAEB95E">
        <w:rPr>
          <w:lang w:val="en-GB"/>
        </w:rPr>
        <w:t xml:space="preserve"> you should see this folders).</w:t>
      </w:r>
    </w:p>
    <w:p w14:paraId="6779DAEA" w14:textId="11B26C53" w:rsidR="00CF7EC8" w:rsidRDefault="35D08438" w:rsidP="00053A5D">
      <w:pPr>
        <w:pStyle w:val="ListParagraph"/>
        <w:numPr>
          <w:ilvl w:val="0"/>
          <w:numId w:val="5"/>
        </w:numPr>
        <w:rPr>
          <w:lang w:val="en-GB"/>
        </w:rPr>
      </w:pPr>
      <w:r w:rsidRPr="35D08438">
        <w:rPr>
          <w:lang w:val="en-GB"/>
        </w:rPr>
        <w:t>Copy the required files from the demo project to your team’s project</w:t>
      </w:r>
    </w:p>
    <w:p w14:paraId="04F27570" w14:textId="6171C7BB" w:rsidR="00CF7EC8" w:rsidRPr="00CF7EC8" w:rsidRDefault="3DAEB95E" w:rsidP="00CF7EC8">
      <w:pPr>
        <w:pStyle w:val="ListParagraph"/>
        <w:numPr>
          <w:ilvl w:val="0"/>
          <w:numId w:val="0"/>
        </w:numPr>
        <w:ind w:left="720"/>
        <w:rPr>
          <w:b/>
          <w:lang w:val="en-GB"/>
        </w:rPr>
      </w:pPr>
      <w:r w:rsidRPr="3DAEB95E">
        <w:rPr>
          <w:b/>
          <w:bCs/>
          <w:lang w:val="en-GB"/>
        </w:rPr>
        <w:t xml:space="preserve">cp </w:t>
      </w:r>
      <w:r w:rsidR="00A229F0">
        <w:rPr>
          <w:b/>
          <w:bCs/>
          <w:lang w:val="en-GB"/>
        </w:rPr>
        <w:t>-R cloud</w:t>
      </w:r>
      <w:r w:rsidRPr="3DAEB95E">
        <w:rPr>
          <w:b/>
          <w:bCs/>
          <w:lang w:val="en-GB"/>
        </w:rPr>
        <w:t xml:space="preserve">_demo/* [project name] </w:t>
      </w:r>
    </w:p>
    <w:p w14:paraId="49D16156" w14:textId="529F3BDE" w:rsidR="00274781" w:rsidRPr="00274781" w:rsidRDefault="35D08438" w:rsidP="00274781">
      <w:pPr>
        <w:pStyle w:val="ListParagraph"/>
        <w:numPr>
          <w:ilvl w:val="0"/>
          <w:numId w:val="5"/>
        </w:numPr>
        <w:rPr>
          <w:lang w:val="en-GB"/>
        </w:rPr>
      </w:pPr>
      <w:r w:rsidRPr="35D08438">
        <w:rPr>
          <w:lang w:val="en-GB"/>
        </w:rPr>
        <w:t>Open atom and add the project folder (the folder where you copied the files)</w:t>
      </w:r>
    </w:p>
    <w:p w14:paraId="01F67462" w14:textId="77777777" w:rsidR="006A7EF7" w:rsidRPr="006A7EF7" w:rsidRDefault="35D08438" w:rsidP="006A7EF7">
      <w:pPr>
        <w:pStyle w:val="ListParagraph"/>
        <w:numPr>
          <w:ilvl w:val="0"/>
          <w:numId w:val="0"/>
        </w:numPr>
        <w:ind w:left="720"/>
        <w:rPr>
          <w:b/>
          <w:lang w:val="en-GB"/>
        </w:rPr>
      </w:pPr>
      <w:r w:rsidRPr="35D08438">
        <w:rPr>
          <w:b/>
          <w:bCs/>
          <w:lang w:val="en-GB"/>
        </w:rPr>
        <w:t>atom</w:t>
      </w:r>
    </w:p>
    <w:p w14:paraId="01F67463" w14:textId="77777777" w:rsidR="000A3172" w:rsidRDefault="35D08438" w:rsidP="00053A5D">
      <w:pPr>
        <w:pStyle w:val="ListParagraph"/>
        <w:numPr>
          <w:ilvl w:val="0"/>
          <w:numId w:val="5"/>
        </w:numPr>
        <w:rPr>
          <w:lang w:val="en-GB"/>
        </w:rPr>
      </w:pPr>
      <w:r w:rsidRPr="35D08438">
        <w:rPr>
          <w:lang w:val="en-GB"/>
        </w:rPr>
        <w:t>Open the file index.html and add the following code:</w:t>
      </w:r>
    </w:p>
    <w:p w14:paraId="01F67464" w14:textId="77777777" w:rsidR="006B7485" w:rsidRDefault="006B7485" w:rsidP="006B7485">
      <w:pPr>
        <w:pStyle w:val="ListParagraph"/>
        <w:numPr>
          <w:ilvl w:val="0"/>
          <w:numId w:val="0"/>
        </w:numPr>
        <w:ind w:left="720"/>
        <w:rPr>
          <w:lang w:val="en-GB"/>
        </w:rPr>
      </w:pPr>
      <w:r>
        <w:rPr>
          <w:noProof/>
        </w:rPr>
        <w:lastRenderedPageBreak/>
        <w:drawing>
          <wp:inline distT="0" distB="0" distL="0" distR="0" wp14:anchorId="01F674BD" wp14:editId="01F674BE">
            <wp:extent cx="60102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275" cy="714375"/>
                    </a:xfrm>
                    <a:prstGeom prst="rect">
                      <a:avLst/>
                    </a:prstGeom>
                    <a:noFill/>
                    <a:ln>
                      <a:noFill/>
                    </a:ln>
                  </pic:spPr>
                </pic:pic>
              </a:graphicData>
            </a:graphic>
          </wp:inline>
        </w:drawing>
      </w:r>
    </w:p>
    <w:p w14:paraId="01F67465" w14:textId="77777777" w:rsidR="001025BF" w:rsidRDefault="3DAEB95E" w:rsidP="00053A5D">
      <w:pPr>
        <w:pStyle w:val="ListParagraph"/>
        <w:numPr>
          <w:ilvl w:val="0"/>
          <w:numId w:val="5"/>
        </w:numPr>
        <w:rPr>
          <w:lang w:val="en-GB"/>
        </w:rPr>
      </w:pPr>
      <w:r w:rsidRPr="3DAEB95E">
        <w:rPr>
          <w:lang w:val="en-GB"/>
        </w:rPr>
        <w:t>Now let’s test it. Open a browser on your machine and access the url:</w:t>
      </w:r>
    </w:p>
    <w:p w14:paraId="01F67466" w14:textId="4A2A5F11" w:rsidR="001025BF" w:rsidRDefault="00B61173" w:rsidP="001025BF">
      <w:pPr>
        <w:pStyle w:val="ListParagraph"/>
        <w:numPr>
          <w:ilvl w:val="0"/>
          <w:numId w:val="0"/>
        </w:numPr>
        <w:ind w:left="720"/>
        <w:rPr>
          <w:lang w:val="en-GB"/>
        </w:rPr>
      </w:pPr>
      <w:r w:rsidRPr="00D60DF0">
        <w:rPr>
          <w:rStyle w:val="Hyperlink"/>
          <w:lang w:val="en-GB"/>
        </w:rPr>
        <w:t>http://[10.</w:t>
      </w:r>
      <w:r w:rsidR="00884910">
        <w:rPr>
          <w:rStyle w:val="Hyperlink"/>
          <w:lang w:val="en-GB"/>
        </w:rPr>
        <w:t>11.8</w:t>
      </w:r>
      <w:r w:rsidRPr="00D60DF0">
        <w:rPr>
          <w:rStyle w:val="Hyperlink"/>
          <w:lang w:val="en-GB"/>
        </w:rPr>
        <w:t>.xxx]:8081/index.html</w:t>
      </w:r>
    </w:p>
    <w:p w14:paraId="01F67467" w14:textId="0D14C86D" w:rsidR="001025BF" w:rsidRDefault="3DAEB95E" w:rsidP="001025BF">
      <w:pPr>
        <w:pStyle w:val="ListParagraph"/>
        <w:numPr>
          <w:ilvl w:val="0"/>
          <w:numId w:val="0"/>
        </w:numPr>
        <w:ind w:left="720"/>
        <w:rPr>
          <w:lang w:val="en-GB"/>
        </w:rPr>
      </w:pPr>
      <w:r w:rsidRPr="3DAEB95E">
        <w:rPr>
          <w:lang w:val="en-GB"/>
        </w:rPr>
        <w:t xml:space="preserve">Replace </w:t>
      </w:r>
      <w:r w:rsidRPr="00BF410C">
        <w:rPr>
          <w:b/>
          <w:lang w:val="en-GB"/>
        </w:rPr>
        <w:t>[10.6.99.xxx]</w:t>
      </w:r>
      <w:r w:rsidRPr="3DAEB95E">
        <w:rPr>
          <w:lang w:val="en-GB"/>
        </w:rPr>
        <w:t xml:space="preserve"> with the ip you have received on the paper</w:t>
      </w:r>
    </w:p>
    <w:p w14:paraId="01F67468" w14:textId="77777777" w:rsidR="001025BF" w:rsidRDefault="35D08438" w:rsidP="001025BF">
      <w:pPr>
        <w:pStyle w:val="ListParagraph"/>
        <w:numPr>
          <w:ilvl w:val="0"/>
          <w:numId w:val="5"/>
        </w:numPr>
        <w:rPr>
          <w:lang w:val="en-GB"/>
        </w:rPr>
      </w:pPr>
      <w:r w:rsidRPr="35D08438">
        <w:rPr>
          <w:lang w:val="en-GB"/>
        </w:rPr>
        <w:t>You will receive the following error</w:t>
      </w:r>
    </w:p>
    <w:p w14:paraId="01F67469" w14:textId="77777777" w:rsidR="001025BF" w:rsidRDefault="001025BF" w:rsidP="001025BF">
      <w:pPr>
        <w:pStyle w:val="ListParagraph"/>
        <w:numPr>
          <w:ilvl w:val="0"/>
          <w:numId w:val="0"/>
        </w:numPr>
        <w:ind w:left="720"/>
        <w:rPr>
          <w:lang w:val="en-GB"/>
        </w:rPr>
      </w:pPr>
      <w:r>
        <w:rPr>
          <w:noProof/>
        </w:rPr>
        <w:drawing>
          <wp:inline distT="0" distB="0" distL="0" distR="0" wp14:anchorId="01F674BF" wp14:editId="01F674C0">
            <wp:extent cx="44005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472" cy="2402439"/>
                    </a:xfrm>
                    <a:prstGeom prst="rect">
                      <a:avLst/>
                    </a:prstGeom>
                    <a:noFill/>
                    <a:ln>
                      <a:noFill/>
                    </a:ln>
                  </pic:spPr>
                </pic:pic>
              </a:graphicData>
            </a:graphic>
          </wp:inline>
        </w:drawing>
      </w:r>
    </w:p>
    <w:p w14:paraId="01F6746A" w14:textId="77777777" w:rsidR="001E4036" w:rsidRDefault="001E4036" w:rsidP="001025BF">
      <w:pPr>
        <w:pStyle w:val="ListParagraph"/>
        <w:numPr>
          <w:ilvl w:val="0"/>
          <w:numId w:val="0"/>
        </w:numPr>
        <w:ind w:left="720"/>
        <w:rPr>
          <w:lang w:val="en-GB"/>
        </w:rPr>
      </w:pPr>
    </w:p>
    <w:p w14:paraId="01F6746B" w14:textId="77777777" w:rsidR="001E4036" w:rsidRDefault="001E4036" w:rsidP="001025BF">
      <w:pPr>
        <w:pStyle w:val="ListParagraph"/>
        <w:numPr>
          <w:ilvl w:val="0"/>
          <w:numId w:val="0"/>
        </w:numPr>
        <w:ind w:left="720"/>
        <w:rPr>
          <w:lang w:val="en-GB"/>
        </w:rPr>
      </w:pPr>
    </w:p>
    <w:p w14:paraId="01F6746C" w14:textId="31533BA2" w:rsidR="001025BF" w:rsidRDefault="35D08438" w:rsidP="00053A5D">
      <w:pPr>
        <w:pStyle w:val="ListParagraph"/>
        <w:numPr>
          <w:ilvl w:val="0"/>
          <w:numId w:val="5"/>
        </w:numPr>
        <w:rPr>
          <w:lang w:val="en-GB"/>
        </w:rPr>
      </w:pPr>
      <w:r w:rsidRPr="35D08438">
        <w:rPr>
          <w:lang w:val="en-GB"/>
        </w:rPr>
        <w:t>Why? In order to access a remote web</w:t>
      </w:r>
      <w:r w:rsidR="008355EF">
        <w:rPr>
          <w:lang w:val="en-GB"/>
        </w:rPr>
        <w:t xml:space="preserve"> </w:t>
      </w:r>
      <w:r w:rsidR="00AE19CB" w:rsidRPr="35D08438">
        <w:rPr>
          <w:lang w:val="en-GB"/>
        </w:rPr>
        <w:t>page,</w:t>
      </w:r>
      <w:r w:rsidRPr="35D08438">
        <w:rPr>
          <w:lang w:val="en-GB"/>
        </w:rPr>
        <w:t xml:space="preserve"> you need to start a web server on your virtual machine. To start it open a new connection to your virtual machine and run the following commands:</w:t>
      </w:r>
    </w:p>
    <w:p w14:paraId="01F6746D" w14:textId="3B0ABAF5" w:rsidR="00E0510C" w:rsidRDefault="3DAEB95E" w:rsidP="00E0510C">
      <w:pPr>
        <w:pStyle w:val="ListParagraph"/>
        <w:numPr>
          <w:ilvl w:val="0"/>
          <w:numId w:val="0"/>
        </w:numPr>
        <w:ind w:left="720"/>
        <w:rPr>
          <w:lang w:val="en-GB"/>
        </w:rPr>
      </w:pPr>
      <w:r w:rsidRPr="3DAEB95E">
        <w:rPr>
          <w:b/>
          <w:bCs/>
          <w:lang w:val="en-GB"/>
        </w:rPr>
        <w:t>cd ~/ws/</w:t>
      </w:r>
      <w:r w:rsidR="00FF15AA" w:rsidRPr="3DAEB95E">
        <w:rPr>
          <w:b/>
          <w:bCs/>
          <w:lang w:val="en-GB"/>
        </w:rPr>
        <w:t xml:space="preserve">[project name] </w:t>
      </w:r>
      <w:r w:rsidRPr="3DAEB95E">
        <w:rPr>
          <w:b/>
          <w:bCs/>
          <w:lang w:val="en-GB"/>
        </w:rPr>
        <w:t>/</w:t>
      </w:r>
    </w:p>
    <w:p w14:paraId="01F6746E" w14:textId="2134B37C" w:rsidR="006B7485" w:rsidRDefault="35D08438" w:rsidP="001025BF">
      <w:pPr>
        <w:pStyle w:val="ListParagraph"/>
        <w:numPr>
          <w:ilvl w:val="0"/>
          <w:numId w:val="0"/>
        </w:numPr>
        <w:ind w:left="720"/>
        <w:rPr>
          <w:b/>
          <w:lang w:val="en-GB"/>
        </w:rPr>
      </w:pPr>
      <w:r w:rsidRPr="35D08438">
        <w:rPr>
          <w:b/>
          <w:bCs/>
          <w:lang w:val="en-GB"/>
        </w:rPr>
        <w:t>node</w:t>
      </w:r>
      <w:r w:rsidR="00B51E82">
        <w:rPr>
          <w:b/>
          <w:bCs/>
          <w:lang w:val="en-GB"/>
        </w:rPr>
        <w:t>js</w:t>
      </w:r>
      <w:r w:rsidRPr="35D08438">
        <w:rPr>
          <w:b/>
          <w:bCs/>
          <w:lang w:val="en-GB"/>
        </w:rPr>
        <w:t xml:space="preserve"> server.js  </w:t>
      </w:r>
    </w:p>
    <w:p w14:paraId="01F6746F" w14:textId="77777777" w:rsidR="00C35CC4" w:rsidRPr="00C35CC4" w:rsidRDefault="35D08438" w:rsidP="001025BF">
      <w:pPr>
        <w:pStyle w:val="ListParagraph"/>
        <w:numPr>
          <w:ilvl w:val="0"/>
          <w:numId w:val="0"/>
        </w:numPr>
        <w:ind w:left="720"/>
        <w:rPr>
          <w:lang w:val="en-GB"/>
        </w:rPr>
      </w:pPr>
      <w:r w:rsidRPr="35D08438">
        <w:rPr>
          <w:lang w:val="en-GB"/>
        </w:rPr>
        <w:t>You will receive a message like this that means that your serve is started and is listening to your localhost on the port 8081:</w:t>
      </w:r>
    </w:p>
    <w:p w14:paraId="01F67470" w14:textId="3AF31B47" w:rsidR="00C35CC4" w:rsidRPr="001025BF" w:rsidRDefault="00FF15AA" w:rsidP="001025BF">
      <w:pPr>
        <w:pStyle w:val="ListParagraph"/>
        <w:numPr>
          <w:ilvl w:val="0"/>
          <w:numId w:val="0"/>
        </w:numPr>
        <w:ind w:left="720"/>
        <w:rPr>
          <w:b/>
          <w:lang w:val="en-GB"/>
        </w:rPr>
      </w:pPr>
      <w:r>
        <w:rPr>
          <w:b/>
          <w:noProof/>
        </w:rPr>
        <w:drawing>
          <wp:inline distT="0" distB="0" distL="0" distR="0" wp14:anchorId="15325DDC" wp14:editId="0F368E05">
            <wp:extent cx="4846320" cy="548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548640"/>
                    </a:xfrm>
                    <a:prstGeom prst="rect">
                      <a:avLst/>
                    </a:prstGeom>
                    <a:noFill/>
                    <a:ln>
                      <a:noFill/>
                    </a:ln>
                  </pic:spPr>
                </pic:pic>
              </a:graphicData>
            </a:graphic>
          </wp:inline>
        </w:drawing>
      </w:r>
    </w:p>
    <w:p w14:paraId="01F67471" w14:textId="77777777" w:rsidR="001025BF" w:rsidRDefault="35D08438" w:rsidP="00053A5D">
      <w:pPr>
        <w:pStyle w:val="ListParagraph"/>
        <w:numPr>
          <w:ilvl w:val="0"/>
          <w:numId w:val="5"/>
        </w:numPr>
        <w:rPr>
          <w:lang w:val="en-GB"/>
        </w:rPr>
      </w:pPr>
      <w:r w:rsidRPr="35D08438">
        <w:rPr>
          <w:lang w:val="en-GB"/>
        </w:rPr>
        <w:t>Now try to reload the page. You will see an alert with the message Hello World.</w:t>
      </w:r>
    </w:p>
    <w:p w14:paraId="01F67480" w14:textId="4C56D3C3" w:rsidR="000A589A" w:rsidRPr="00A076DD" w:rsidRDefault="3DAEB95E" w:rsidP="00841B39">
      <w:pPr>
        <w:ind w:left="360"/>
        <w:rPr>
          <w:lang w:val="en-GB"/>
        </w:rPr>
      </w:pPr>
      <w:r w:rsidRPr="3DAEB95E">
        <w:rPr>
          <w:lang w:val="en-GB"/>
        </w:rPr>
        <w:t>Info: If you received an error please check if you changed the directory to ~ws/</w:t>
      </w:r>
      <w:r w:rsidR="003758A8">
        <w:rPr>
          <w:lang w:val="en-GB"/>
        </w:rPr>
        <w:t>[project_name]</w:t>
      </w:r>
      <w:r w:rsidRPr="3DAEB95E">
        <w:rPr>
          <w:lang w:val="en-GB"/>
        </w:rPr>
        <w:t xml:space="preserve"> before starting the server.</w:t>
      </w:r>
    </w:p>
    <w:p w14:paraId="01F67481" w14:textId="77777777" w:rsidR="0091052B" w:rsidRDefault="000A3172" w:rsidP="000C6B90">
      <w:pPr>
        <w:pStyle w:val="Heading1"/>
        <w:rPr>
          <w:noProof/>
        </w:rPr>
      </w:pPr>
      <w:r w:rsidRPr="000A3172">
        <w:rPr>
          <w:noProof/>
        </w:rPr>
        <w:lastRenderedPageBreak/>
        <w:t xml:space="preserve"> </w:t>
      </w:r>
      <w:bookmarkStart w:id="2" w:name="_Toc463967259"/>
      <w:r>
        <w:rPr>
          <w:noProof/>
        </w:rPr>
        <w:t>Web browser debuging toools</w:t>
      </w:r>
      <w:bookmarkEnd w:id="2"/>
    </w:p>
    <w:p w14:paraId="01F67482" w14:textId="77777777" w:rsidR="00E0510C" w:rsidRDefault="35D08438" w:rsidP="000A589A">
      <w:pPr>
        <w:pStyle w:val="Figuretitle"/>
        <w:rPr>
          <w:lang w:val="en-GB"/>
        </w:rPr>
      </w:pPr>
      <w:r w:rsidRPr="35D08438">
        <w:rPr>
          <w:lang w:val="en-GB"/>
        </w:rPr>
        <w:t xml:space="preserve">Firebug for Firefox: </w:t>
      </w:r>
    </w:p>
    <w:p w14:paraId="01F67483" w14:textId="77777777" w:rsidR="00E0510C" w:rsidRPr="00E0510C" w:rsidRDefault="000A589A" w:rsidP="00E0510C">
      <w:pPr>
        <w:rPr>
          <w:lang w:val="en-GB"/>
        </w:rPr>
      </w:pPr>
      <w:r>
        <w:rPr>
          <w:noProof/>
        </w:rPr>
        <w:drawing>
          <wp:inline distT="0" distB="0" distL="0" distR="0" wp14:anchorId="01F674C3" wp14:editId="01F674C4">
            <wp:extent cx="60102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1190625"/>
                    </a:xfrm>
                    <a:prstGeom prst="rect">
                      <a:avLst/>
                    </a:prstGeom>
                    <a:noFill/>
                    <a:ln>
                      <a:noFill/>
                    </a:ln>
                  </pic:spPr>
                </pic:pic>
              </a:graphicData>
            </a:graphic>
          </wp:inline>
        </w:drawing>
      </w:r>
    </w:p>
    <w:p w14:paraId="01F67484" w14:textId="77777777" w:rsidR="00E0510C" w:rsidRDefault="004C208A" w:rsidP="00E0510C">
      <w:pPr>
        <w:rPr>
          <w:lang w:val="en-GB"/>
        </w:rPr>
      </w:pPr>
      <w:hyperlink r:id="rId19" w:history="1">
        <w:r w:rsidR="00E0510C" w:rsidRPr="003B1C81">
          <w:rPr>
            <w:rStyle w:val="Hyperlink"/>
            <w:lang w:val="en-GB"/>
          </w:rPr>
          <w:t>http://getfirebug.com/</w:t>
        </w:r>
      </w:hyperlink>
    </w:p>
    <w:p w14:paraId="01F67485" w14:textId="77777777" w:rsidR="002F09F9" w:rsidRDefault="002F09F9" w:rsidP="00E0510C">
      <w:pPr>
        <w:rPr>
          <w:lang w:val="en-GB"/>
        </w:rPr>
      </w:pPr>
    </w:p>
    <w:p w14:paraId="01F67486" w14:textId="77777777" w:rsidR="00E0510C" w:rsidRDefault="35D08438" w:rsidP="000A589A">
      <w:pPr>
        <w:pStyle w:val="Figuretitle"/>
        <w:rPr>
          <w:lang w:val="en-GB"/>
        </w:rPr>
      </w:pPr>
      <w:r w:rsidRPr="35D08438">
        <w:rPr>
          <w:lang w:val="en-GB"/>
        </w:rPr>
        <w:t>Chrome developer tools</w:t>
      </w:r>
    </w:p>
    <w:p w14:paraId="01F67487" w14:textId="77777777" w:rsidR="000A589A" w:rsidRDefault="000A589A" w:rsidP="00E0510C">
      <w:pPr>
        <w:rPr>
          <w:lang w:val="en-GB"/>
        </w:rPr>
      </w:pPr>
      <w:r>
        <w:rPr>
          <w:noProof/>
        </w:rPr>
        <w:drawing>
          <wp:inline distT="0" distB="0" distL="0" distR="0" wp14:anchorId="01F674C5" wp14:editId="01F674C6">
            <wp:extent cx="536257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2838450"/>
                    </a:xfrm>
                    <a:prstGeom prst="rect">
                      <a:avLst/>
                    </a:prstGeom>
                    <a:noFill/>
                    <a:ln>
                      <a:noFill/>
                    </a:ln>
                  </pic:spPr>
                </pic:pic>
              </a:graphicData>
            </a:graphic>
          </wp:inline>
        </w:drawing>
      </w:r>
    </w:p>
    <w:p w14:paraId="01F67488" w14:textId="147104AB" w:rsidR="000A589A" w:rsidRDefault="3DAEB95E" w:rsidP="00E0510C">
      <w:pPr>
        <w:rPr>
          <w:b/>
          <w:lang w:val="en-GB"/>
        </w:rPr>
      </w:pPr>
      <w:r w:rsidRPr="3DAEB95E">
        <w:rPr>
          <w:lang w:val="en-GB"/>
        </w:rPr>
        <w:t xml:space="preserve">Hot key: </w:t>
      </w:r>
      <w:r w:rsidRPr="3DAEB95E">
        <w:rPr>
          <w:b/>
          <w:bCs/>
          <w:lang w:val="en-GB"/>
        </w:rPr>
        <w:t>Ctrl+Shift+I or F12</w:t>
      </w:r>
    </w:p>
    <w:p w14:paraId="01F67489" w14:textId="77777777" w:rsidR="002F09F9" w:rsidRDefault="002F09F9" w:rsidP="00E0510C">
      <w:pPr>
        <w:rPr>
          <w:b/>
          <w:lang w:val="en-GB"/>
        </w:rPr>
      </w:pPr>
    </w:p>
    <w:p w14:paraId="01F6748A" w14:textId="77777777" w:rsidR="002F09F9" w:rsidRDefault="002F09F9" w:rsidP="00E0510C">
      <w:pPr>
        <w:rPr>
          <w:b/>
          <w:lang w:val="en-GB"/>
        </w:rPr>
      </w:pPr>
    </w:p>
    <w:p w14:paraId="01F6748B" w14:textId="77777777" w:rsidR="002F09F9" w:rsidRDefault="002F09F9" w:rsidP="00E0510C">
      <w:pPr>
        <w:rPr>
          <w:b/>
          <w:lang w:val="en-GB"/>
        </w:rPr>
      </w:pPr>
    </w:p>
    <w:p w14:paraId="01F6748C" w14:textId="77777777" w:rsidR="002F09F9" w:rsidRPr="00E0510C" w:rsidRDefault="002F09F9" w:rsidP="00E0510C">
      <w:pPr>
        <w:rPr>
          <w:lang w:val="en-GB"/>
        </w:rPr>
      </w:pPr>
    </w:p>
    <w:p w14:paraId="01F6748D" w14:textId="77777777" w:rsidR="000A3172" w:rsidRDefault="000A3172" w:rsidP="000C6B90">
      <w:pPr>
        <w:pStyle w:val="Heading1"/>
      </w:pPr>
      <w:bookmarkStart w:id="3" w:name="_Toc463967260"/>
      <w:r>
        <w:lastRenderedPageBreak/>
        <w:t>JavaScript objects</w:t>
      </w:r>
      <w:bookmarkEnd w:id="3"/>
    </w:p>
    <w:p w14:paraId="01F6748E" w14:textId="77777777" w:rsidR="002F09F9" w:rsidRDefault="35D08438" w:rsidP="002F09F9">
      <w:pPr>
        <w:rPr>
          <w:lang w:val="en-GB"/>
        </w:rPr>
      </w:pPr>
      <w:r w:rsidRPr="35D08438">
        <w:rPr>
          <w:lang w:val="en-GB"/>
        </w:rPr>
        <w:t>There are three methods to define an object in JavaScript: Object Literal, JavaScript Key Word new, using a JavaScript constructor:</w:t>
      </w:r>
    </w:p>
    <w:p w14:paraId="01F6748F" w14:textId="77777777" w:rsidR="002F09F9" w:rsidRDefault="000C6B90" w:rsidP="000C6B90">
      <w:pPr>
        <w:pStyle w:val="Heading2"/>
      </w:pPr>
      <w:bookmarkStart w:id="4" w:name="_Toc463967261"/>
      <w:r>
        <w:t>Object Literal definition:</w:t>
      </w:r>
      <w:bookmarkEnd w:id="4"/>
    </w:p>
    <w:p w14:paraId="01F67490" w14:textId="77777777" w:rsidR="000C6B90" w:rsidRDefault="007D61A3" w:rsidP="002604B5">
      <w:pPr>
        <w:rPr>
          <w:lang w:val="en-GB"/>
        </w:rPr>
      </w:pPr>
      <w:r>
        <w:rPr>
          <w:noProof/>
        </w:rPr>
        <w:drawing>
          <wp:inline distT="0" distB="0" distL="0" distR="0" wp14:anchorId="01F674C7" wp14:editId="01F674C8">
            <wp:extent cx="58959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2457450"/>
                    </a:xfrm>
                    <a:prstGeom prst="rect">
                      <a:avLst/>
                    </a:prstGeom>
                    <a:noFill/>
                    <a:ln>
                      <a:noFill/>
                    </a:ln>
                  </pic:spPr>
                </pic:pic>
              </a:graphicData>
            </a:graphic>
          </wp:inline>
        </w:drawing>
      </w:r>
    </w:p>
    <w:p w14:paraId="01F67491" w14:textId="77777777" w:rsidR="007D61A3" w:rsidRDefault="007D61A3" w:rsidP="007D61A3">
      <w:pPr>
        <w:pStyle w:val="Heading2"/>
      </w:pPr>
      <w:bookmarkStart w:id="5" w:name="_Toc463967262"/>
      <w:r>
        <w:t>JavaScript key word new</w:t>
      </w:r>
      <w:bookmarkEnd w:id="5"/>
    </w:p>
    <w:p w14:paraId="01F67492" w14:textId="77777777" w:rsidR="007D61A3" w:rsidRDefault="002604B5" w:rsidP="007D61A3">
      <w:pPr>
        <w:rPr>
          <w:lang w:val="en-GB"/>
        </w:rPr>
      </w:pPr>
      <w:r>
        <w:rPr>
          <w:noProof/>
        </w:rPr>
        <w:drawing>
          <wp:inline distT="0" distB="0" distL="0" distR="0" wp14:anchorId="01F674C9" wp14:editId="01F674CA">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1F67493" w14:textId="77777777" w:rsidR="002604B5" w:rsidRDefault="002604B5" w:rsidP="002604B5">
      <w:pPr>
        <w:pStyle w:val="Heading2"/>
      </w:pPr>
      <w:bookmarkStart w:id="6" w:name="_Toc463967263"/>
      <w:r>
        <w:lastRenderedPageBreak/>
        <w:t>JavaScript constructor</w:t>
      </w:r>
      <w:bookmarkEnd w:id="6"/>
    </w:p>
    <w:p w14:paraId="01F67494" w14:textId="43A34891" w:rsidR="002604B5" w:rsidRDefault="002604B5" w:rsidP="002604B5">
      <w:pPr>
        <w:rPr>
          <w:lang w:val="en-GB"/>
        </w:rPr>
      </w:pPr>
      <w:r>
        <w:rPr>
          <w:noProof/>
        </w:rPr>
        <w:drawing>
          <wp:inline distT="0" distB="0" distL="0" distR="0" wp14:anchorId="01F674CB" wp14:editId="01F674CC">
            <wp:extent cx="59817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2743200"/>
                    </a:xfrm>
                    <a:prstGeom prst="rect">
                      <a:avLst/>
                    </a:prstGeom>
                    <a:noFill/>
                    <a:ln>
                      <a:noFill/>
                    </a:ln>
                  </pic:spPr>
                </pic:pic>
              </a:graphicData>
            </a:graphic>
          </wp:inline>
        </w:drawing>
      </w:r>
    </w:p>
    <w:p w14:paraId="6A23ACED" w14:textId="1AEDB601" w:rsidR="00257E9C" w:rsidRDefault="00257E9C" w:rsidP="002604B5">
      <w:pPr>
        <w:rPr>
          <w:lang w:val="en-GB"/>
        </w:rPr>
      </w:pPr>
    </w:p>
    <w:p w14:paraId="2C6C1357" w14:textId="3369821C" w:rsidR="00257E9C" w:rsidRDefault="00257E9C" w:rsidP="002604B5">
      <w:pPr>
        <w:rPr>
          <w:lang w:val="en-GB"/>
        </w:rPr>
      </w:pPr>
    </w:p>
    <w:p w14:paraId="01F67499" w14:textId="77777777" w:rsidR="00D66425" w:rsidRDefault="00D66425" w:rsidP="00D66425">
      <w:pPr>
        <w:pStyle w:val="Heading1"/>
        <w:rPr>
          <w:lang w:val="en-GB"/>
        </w:rPr>
      </w:pPr>
      <w:bookmarkStart w:id="7" w:name="_Toc463967264"/>
      <w:r>
        <w:rPr>
          <w:lang w:val="en-GB"/>
        </w:rPr>
        <w:lastRenderedPageBreak/>
        <w:t>JavaScript Scopes</w:t>
      </w:r>
      <w:bookmarkEnd w:id="7"/>
    </w:p>
    <w:p w14:paraId="01F6749A" w14:textId="77777777" w:rsidR="00D66425" w:rsidRDefault="00FE36E8" w:rsidP="00103FE5">
      <w:r>
        <w:rPr>
          <w:noProof/>
        </w:rPr>
        <w:drawing>
          <wp:inline distT="0" distB="0" distL="0" distR="0" wp14:anchorId="01F674CD" wp14:editId="01F674CE">
            <wp:extent cx="6010275" cy="3590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275" cy="3590925"/>
                    </a:xfrm>
                    <a:prstGeom prst="rect">
                      <a:avLst/>
                    </a:prstGeom>
                    <a:noFill/>
                    <a:ln>
                      <a:noFill/>
                    </a:ln>
                  </pic:spPr>
                </pic:pic>
              </a:graphicData>
            </a:graphic>
          </wp:inline>
        </w:drawing>
      </w:r>
    </w:p>
    <w:p w14:paraId="01F6749B" w14:textId="77777777" w:rsidR="00FE36E8" w:rsidRDefault="35D08438" w:rsidP="00FE36E8">
      <w:pPr>
        <w:pStyle w:val="ListParagraph"/>
        <w:numPr>
          <w:ilvl w:val="0"/>
          <w:numId w:val="7"/>
        </w:numPr>
        <w:rPr>
          <w:lang w:val="en-GB"/>
        </w:rPr>
      </w:pPr>
      <w:r w:rsidRPr="35D08438">
        <w:rPr>
          <w:lang w:val="en-GB"/>
        </w:rPr>
        <w:t>The global scope of the application</w:t>
      </w:r>
    </w:p>
    <w:p w14:paraId="01F6749C" w14:textId="77777777" w:rsidR="00FE36E8" w:rsidRDefault="3DAEB95E" w:rsidP="00FE36E8">
      <w:pPr>
        <w:pStyle w:val="ListParagraph"/>
        <w:numPr>
          <w:ilvl w:val="0"/>
          <w:numId w:val="7"/>
        </w:numPr>
        <w:rPr>
          <w:lang w:val="en-GB"/>
        </w:rPr>
      </w:pPr>
      <w:r w:rsidRPr="3DAEB95E">
        <w:rPr>
          <w:lang w:val="en-GB"/>
        </w:rPr>
        <w:t>The internal scope of the function firstLevel. All variables and function from global are available inside</w:t>
      </w:r>
    </w:p>
    <w:p w14:paraId="01F6749D" w14:textId="7FB200AA" w:rsidR="00FE36E8" w:rsidRDefault="3DAEB95E" w:rsidP="00FE36E8">
      <w:pPr>
        <w:pStyle w:val="ListParagraph"/>
        <w:numPr>
          <w:ilvl w:val="0"/>
          <w:numId w:val="7"/>
        </w:numPr>
        <w:rPr>
          <w:lang w:val="en-GB"/>
        </w:rPr>
      </w:pPr>
      <w:r w:rsidRPr="3DAEB95E">
        <w:rPr>
          <w:lang w:val="en-GB"/>
        </w:rPr>
        <w:t>The internal scope of the function ShowVariables. Because this f</w:t>
      </w:r>
      <w:r w:rsidR="00A229F0">
        <w:rPr>
          <w:lang w:val="en-GB"/>
        </w:rPr>
        <w:t>unction is declared inside firs</w:t>
      </w:r>
      <w:r w:rsidRPr="3DAEB95E">
        <w:rPr>
          <w:lang w:val="en-GB"/>
        </w:rPr>
        <w:t>tLevelVar all variables and functions will be available in this scope including the ones defined in a</w:t>
      </w:r>
      <w:r w:rsidR="00F75314">
        <w:rPr>
          <w:lang w:val="en-GB"/>
        </w:rPr>
        <w:t>n</w:t>
      </w:r>
      <w:r w:rsidRPr="3DAEB95E">
        <w:rPr>
          <w:lang w:val="en-GB"/>
        </w:rPr>
        <w:t xml:space="preserve"> upper scope.</w:t>
      </w:r>
    </w:p>
    <w:p w14:paraId="01F6749E" w14:textId="66E15696" w:rsidR="00FE36E8" w:rsidRDefault="3DAEB95E" w:rsidP="00FE36E8">
      <w:pPr>
        <w:ind w:left="720"/>
        <w:rPr>
          <w:lang w:val="en-GB"/>
        </w:rPr>
      </w:pPr>
      <w:r w:rsidRPr="3DAEB95E">
        <w:rPr>
          <w:lang w:val="en-GB"/>
        </w:rPr>
        <w:t xml:space="preserve">In the example above line 20 and 21 will trigger an error because </w:t>
      </w:r>
      <w:r w:rsidR="00D11065">
        <w:rPr>
          <w:lang w:val="en-GB"/>
        </w:rPr>
        <w:t>firs</w:t>
      </w:r>
      <w:r w:rsidR="00D11065" w:rsidRPr="3DAEB95E">
        <w:rPr>
          <w:lang w:val="en-GB"/>
        </w:rPr>
        <w:t xml:space="preserve">tLevelVar </w:t>
      </w:r>
      <w:r w:rsidRPr="3DAEB95E">
        <w:rPr>
          <w:lang w:val="en-GB"/>
        </w:rPr>
        <w:t>and showVariables are present only in the firstLevel scope (the box with number 2)</w:t>
      </w:r>
    </w:p>
    <w:p w14:paraId="01F6749F" w14:textId="77777777" w:rsidR="00A14CEC" w:rsidRDefault="00A14CEC" w:rsidP="00FE36E8">
      <w:pPr>
        <w:ind w:left="720"/>
        <w:rPr>
          <w:lang w:val="en-GB"/>
        </w:rPr>
      </w:pPr>
    </w:p>
    <w:p w14:paraId="01F674A0" w14:textId="77777777" w:rsidR="00A14CEC" w:rsidRPr="00FE36E8" w:rsidRDefault="00A14CEC" w:rsidP="00FE36E8">
      <w:pPr>
        <w:ind w:left="720"/>
        <w:rPr>
          <w:lang w:val="en-GB"/>
        </w:rPr>
      </w:pPr>
    </w:p>
    <w:p w14:paraId="01F674A1" w14:textId="77777777" w:rsidR="000A3172" w:rsidRDefault="000A3172" w:rsidP="00FE36E8">
      <w:pPr>
        <w:pStyle w:val="Heading1"/>
      </w:pPr>
      <w:bookmarkStart w:id="8" w:name="_Toc463967265"/>
      <w:r>
        <w:lastRenderedPageBreak/>
        <w:t>JQuery</w:t>
      </w:r>
      <w:bookmarkEnd w:id="8"/>
    </w:p>
    <w:p w14:paraId="01F674A2" w14:textId="77777777" w:rsidR="00570B53" w:rsidRDefault="3DAEB95E" w:rsidP="00570B53">
      <w:r>
        <w:t>Jquery is a library to make your life easy. By using css selectors you will be able to manipulate the html elements present in the web page.</w:t>
      </w:r>
    </w:p>
    <w:p w14:paraId="01F674A3" w14:textId="73610095" w:rsidR="00A14CEC" w:rsidRDefault="00742920" w:rsidP="00742920">
      <w:pPr>
        <w:pStyle w:val="Heading2"/>
      </w:pPr>
      <w:bookmarkStart w:id="9" w:name="_Toc463967266"/>
      <w:r>
        <w:t>Including JQuery</w:t>
      </w:r>
      <w:r w:rsidR="00257E9C">
        <w:t xml:space="preserve"> (to do)</w:t>
      </w:r>
      <w:bookmarkEnd w:id="9"/>
    </w:p>
    <w:p w14:paraId="01F674A4" w14:textId="77777777" w:rsidR="00742920" w:rsidRPr="00217692" w:rsidRDefault="35D08438" w:rsidP="00217692">
      <w:pPr>
        <w:pStyle w:val="ListParagraph"/>
        <w:numPr>
          <w:ilvl w:val="1"/>
          <w:numId w:val="5"/>
        </w:numPr>
        <w:rPr>
          <w:lang w:val="en-GB"/>
        </w:rPr>
      </w:pPr>
      <w:r w:rsidRPr="35D08438">
        <w:rPr>
          <w:lang w:val="en-GB"/>
        </w:rPr>
        <w:t>In index.html file just add the following line of code:</w:t>
      </w:r>
    </w:p>
    <w:p w14:paraId="01F674A5" w14:textId="3F31D123" w:rsidR="00217692" w:rsidRDefault="00217692" w:rsidP="00217692">
      <w:pPr>
        <w:rPr>
          <w:lang w:val="en-GB"/>
        </w:rPr>
      </w:pPr>
      <w:r>
        <w:rPr>
          <w:noProof/>
        </w:rPr>
        <w:drawing>
          <wp:inline distT="0" distB="0" distL="0" distR="0" wp14:anchorId="01F674CF" wp14:editId="01F674D0">
            <wp:extent cx="56769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28600"/>
                    </a:xfrm>
                    <a:prstGeom prst="rect">
                      <a:avLst/>
                    </a:prstGeom>
                    <a:noFill/>
                    <a:ln>
                      <a:noFill/>
                    </a:ln>
                  </pic:spPr>
                </pic:pic>
              </a:graphicData>
            </a:graphic>
          </wp:inline>
        </w:drawing>
      </w:r>
    </w:p>
    <w:p w14:paraId="753101E1" w14:textId="59A50737" w:rsidR="00884910" w:rsidRDefault="00884910" w:rsidP="00217692">
      <w:pPr>
        <w:rPr>
          <w:lang w:val="en-GB"/>
        </w:rPr>
      </w:pPr>
      <w:r>
        <w:rPr>
          <w:lang w:val="en-GB"/>
        </w:rPr>
        <w:t>or</w:t>
      </w:r>
    </w:p>
    <w:p w14:paraId="378A6012" w14:textId="6F67BADC" w:rsidR="009F76D0" w:rsidRPr="00884910" w:rsidRDefault="009F76D0" w:rsidP="00217692">
      <w:pPr>
        <w:rPr>
          <w:sz w:val="20"/>
          <w:szCs w:val="20"/>
          <w:lang w:val="en-GB"/>
        </w:rPr>
      </w:pPr>
      <w:r w:rsidRPr="00884910">
        <w:rPr>
          <w:sz w:val="20"/>
          <w:szCs w:val="20"/>
          <w:lang w:val="en-GB"/>
        </w:rPr>
        <w:t>&lt;</w:t>
      </w:r>
      <w:r w:rsidRPr="00884910">
        <w:rPr>
          <w:color w:val="980019" w:themeColor="accent6" w:themeShade="80"/>
          <w:sz w:val="20"/>
          <w:szCs w:val="20"/>
          <w:lang w:val="en-GB"/>
        </w:rPr>
        <w:t>script</w:t>
      </w:r>
      <w:r w:rsidRPr="00884910">
        <w:rPr>
          <w:sz w:val="20"/>
          <w:szCs w:val="20"/>
          <w:lang w:val="en-GB"/>
        </w:rPr>
        <w:t xml:space="preserve"> </w:t>
      </w:r>
      <w:r w:rsidRPr="00884910">
        <w:rPr>
          <w:color w:val="E30026" w:themeColor="accent6" w:themeShade="BF"/>
          <w:sz w:val="20"/>
          <w:szCs w:val="20"/>
          <w:lang w:val="en-GB"/>
        </w:rPr>
        <w:t>src</w:t>
      </w:r>
      <w:r w:rsidRPr="00884910">
        <w:rPr>
          <w:sz w:val="20"/>
          <w:szCs w:val="20"/>
          <w:lang w:val="en-GB"/>
        </w:rPr>
        <w:t>=”</w:t>
      </w:r>
      <w:r w:rsidRPr="00884910">
        <w:rPr>
          <w:rFonts w:ascii="Consolas" w:hAnsi="Consolas" w:cs="Consolas"/>
          <w:color w:val="0000CD"/>
          <w:sz w:val="20"/>
          <w:szCs w:val="20"/>
          <w:shd w:val="clear" w:color="auto" w:fill="FFFFFF"/>
        </w:rPr>
        <w:t>https://ajax.googleapis.com/ajax/libs/jquery/3.1.1/jquery.min.js</w:t>
      </w:r>
      <w:r w:rsidRPr="00884910">
        <w:rPr>
          <w:sz w:val="20"/>
          <w:szCs w:val="20"/>
          <w:lang w:val="en-GB"/>
        </w:rPr>
        <w:t>”&gt;&lt;/</w:t>
      </w:r>
      <w:r w:rsidRPr="00884910">
        <w:rPr>
          <w:color w:val="980019" w:themeColor="accent6" w:themeShade="80"/>
          <w:sz w:val="20"/>
          <w:szCs w:val="20"/>
          <w:lang w:val="en-GB"/>
        </w:rPr>
        <w:t>script</w:t>
      </w:r>
      <w:r w:rsidRPr="00884910">
        <w:rPr>
          <w:sz w:val="20"/>
          <w:szCs w:val="20"/>
          <w:lang w:val="en-GB"/>
        </w:rPr>
        <w:t>&gt;</w:t>
      </w:r>
    </w:p>
    <w:p w14:paraId="01F674A6" w14:textId="77777777" w:rsidR="00217692" w:rsidRDefault="35D08438" w:rsidP="00217692">
      <w:pPr>
        <w:pStyle w:val="ListParagraph"/>
        <w:numPr>
          <w:ilvl w:val="1"/>
          <w:numId w:val="5"/>
        </w:numPr>
        <w:rPr>
          <w:lang w:val="en-GB"/>
        </w:rPr>
      </w:pPr>
      <w:r w:rsidRPr="35D08438">
        <w:rPr>
          <w:lang w:val="en-GB"/>
        </w:rPr>
        <w:t>Now open the file core.js and add the following code:</w:t>
      </w:r>
    </w:p>
    <w:p w14:paraId="01F674A7" w14:textId="77777777" w:rsidR="00217692" w:rsidRDefault="00217692" w:rsidP="00217692">
      <w:pPr>
        <w:rPr>
          <w:lang w:val="en-GB"/>
        </w:rPr>
      </w:pPr>
      <w:r>
        <w:rPr>
          <w:noProof/>
        </w:rPr>
        <w:drawing>
          <wp:inline distT="0" distB="0" distL="0" distR="0" wp14:anchorId="01F674D1" wp14:editId="01F674D2">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01F674A8" w14:textId="5CD9CDC2" w:rsidR="00217692" w:rsidRDefault="3DAEB95E" w:rsidP="00217692">
      <w:pPr>
        <w:rPr>
          <w:lang w:val="en-GB"/>
        </w:rPr>
      </w:pPr>
      <w:r w:rsidRPr="3DAEB95E">
        <w:rPr>
          <w:lang w:val="en-GB"/>
        </w:rPr>
        <w:t>What happened? First in order to manipulate elements in a web page we must wait for them to be present in the web page. $(document.ready()) will do this trick. Once the page has loaded we want to add a functionality to change the header in the page. For thi</w:t>
      </w:r>
      <w:r w:rsidR="00884910">
        <w:rPr>
          <w:lang w:val="en-GB"/>
        </w:rPr>
        <w:t>s we use a anonymous function (</w:t>
      </w:r>
      <w:r w:rsidRPr="3DAEB95E">
        <w:rPr>
          <w:lang w:val="en-GB"/>
        </w:rPr>
        <w:t>in our example it is the function(){} ). Using a css selector “#my_heading” we change the html content of the element with the id my_heading from the webpage.</w:t>
      </w:r>
    </w:p>
    <w:p w14:paraId="01F674A9" w14:textId="77777777" w:rsidR="00D00419" w:rsidRPr="00217692" w:rsidRDefault="00D00419" w:rsidP="00217692">
      <w:pPr>
        <w:rPr>
          <w:lang w:val="en-GB"/>
        </w:rPr>
      </w:pPr>
      <w:r>
        <w:rPr>
          <w:noProof/>
        </w:rPr>
        <w:drawing>
          <wp:inline distT="0" distB="0" distL="0" distR="0" wp14:anchorId="01F674D3" wp14:editId="01F674D4">
            <wp:extent cx="58197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200025"/>
                    </a:xfrm>
                    <a:prstGeom prst="rect">
                      <a:avLst/>
                    </a:prstGeom>
                    <a:noFill/>
                    <a:ln>
                      <a:noFill/>
                    </a:ln>
                  </pic:spPr>
                </pic:pic>
              </a:graphicData>
            </a:graphic>
          </wp:inline>
        </w:drawing>
      </w:r>
    </w:p>
    <w:p w14:paraId="01F674AA" w14:textId="77777777" w:rsidR="00217692" w:rsidRDefault="35D08438" w:rsidP="00217692">
      <w:pPr>
        <w:pStyle w:val="ListParagraph"/>
        <w:numPr>
          <w:ilvl w:val="1"/>
          <w:numId w:val="5"/>
        </w:numPr>
        <w:rPr>
          <w:lang w:val="en-GB"/>
        </w:rPr>
      </w:pPr>
      <w:r w:rsidRPr="35D08438">
        <w:rPr>
          <w:lang w:val="en-GB"/>
        </w:rPr>
        <w:t>Include the file in index.html and reload the page</w:t>
      </w:r>
    </w:p>
    <w:p w14:paraId="01F674AB" w14:textId="77777777" w:rsidR="00B84096" w:rsidRDefault="3DAEB95E" w:rsidP="00217692">
      <w:pPr>
        <w:pStyle w:val="ListParagraph"/>
        <w:numPr>
          <w:ilvl w:val="1"/>
          <w:numId w:val="5"/>
        </w:numPr>
        <w:rPr>
          <w:lang w:val="en-GB"/>
        </w:rPr>
      </w:pPr>
      <w:r w:rsidRPr="3DAEB95E">
        <w:rPr>
          <w:lang w:val="en-GB"/>
        </w:rPr>
        <w:t>Now let’s try to change the text colour for all elements with the class “.li_child”</w:t>
      </w:r>
    </w:p>
    <w:p w14:paraId="01F674AC" w14:textId="77777777" w:rsidR="00B84096" w:rsidRDefault="00820449" w:rsidP="00B84096">
      <w:pPr>
        <w:rPr>
          <w:lang w:val="en-GB"/>
        </w:rPr>
      </w:pPr>
      <w:r>
        <w:rPr>
          <w:noProof/>
        </w:rPr>
        <w:drawing>
          <wp:inline distT="0" distB="0" distL="0" distR="0" wp14:anchorId="01F674D5" wp14:editId="01F674D6">
            <wp:extent cx="57054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762000"/>
                    </a:xfrm>
                    <a:prstGeom prst="rect">
                      <a:avLst/>
                    </a:prstGeom>
                    <a:noFill/>
                    <a:ln>
                      <a:noFill/>
                    </a:ln>
                  </pic:spPr>
                </pic:pic>
              </a:graphicData>
            </a:graphic>
          </wp:inline>
        </w:drawing>
      </w:r>
    </w:p>
    <w:p w14:paraId="01F674AE" w14:textId="0688AD4B" w:rsidR="00DB4726" w:rsidRPr="00B84096" w:rsidRDefault="3DAEB95E" w:rsidP="00B84096">
      <w:pPr>
        <w:rPr>
          <w:lang w:val="en-GB"/>
        </w:rPr>
      </w:pPr>
      <w:r w:rsidRPr="3DAEB95E">
        <w:rPr>
          <w:lang w:val="en-GB"/>
        </w:rPr>
        <w:t>Notice that the last li element has still the color black. This is because it does not have the li_child class.</w:t>
      </w:r>
      <w:bookmarkStart w:id="10" w:name="_GoBack"/>
      <w:bookmarkEnd w:id="10"/>
    </w:p>
    <w:p w14:paraId="01F674AF" w14:textId="77777777" w:rsidR="00B84096" w:rsidRDefault="35D08438" w:rsidP="00217692">
      <w:pPr>
        <w:pStyle w:val="ListParagraph"/>
        <w:numPr>
          <w:ilvl w:val="1"/>
          <w:numId w:val="5"/>
        </w:numPr>
        <w:rPr>
          <w:lang w:val="en-GB"/>
        </w:rPr>
      </w:pPr>
      <w:r w:rsidRPr="35D08438">
        <w:rPr>
          <w:lang w:val="en-GB"/>
        </w:rPr>
        <w:lastRenderedPageBreak/>
        <w:t>It is also possible to change the style for all the elements of a type in a web page. Add the following code:</w:t>
      </w:r>
    </w:p>
    <w:p w14:paraId="01F674B0" w14:textId="77777777" w:rsidR="00820449" w:rsidRDefault="00820449" w:rsidP="00820449">
      <w:pPr>
        <w:ind w:left="720" w:hanging="360"/>
        <w:rPr>
          <w:lang w:val="en-GB"/>
        </w:rPr>
      </w:pPr>
      <w:r>
        <w:rPr>
          <w:noProof/>
        </w:rPr>
        <w:drawing>
          <wp:inline distT="0" distB="0" distL="0" distR="0" wp14:anchorId="01F674D7" wp14:editId="01F674D8">
            <wp:extent cx="5734050" cy="847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847725"/>
                    </a:xfrm>
                    <a:prstGeom prst="rect">
                      <a:avLst/>
                    </a:prstGeom>
                    <a:noFill/>
                    <a:ln>
                      <a:noFill/>
                    </a:ln>
                  </pic:spPr>
                </pic:pic>
              </a:graphicData>
            </a:graphic>
          </wp:inline>
        </w:drawing>
      </w:r>
    </w:p>
    <w:p w14:paraId="01F674B1" w14:textId="77777777" w:rsidR="00820449" w:rsidRPr="00820449" w:rsidRDefault="35D08438" w:rsidP="00820449">
      <w:pPr>
        <w:ind w:left="720" w:hanging="360"/>
        <w:rPr>
          <w:lang w:val="en-GB"/>
        </w:rPr>
      </w:pPr>
      <w:r w:rsidRPr="35D08438">
        <w:rPr>
          <w:lang w:val="en-GB"/>
        </w:rPr>
        <w:t>Notice that all li elements in the page have the bold style.</w:t>
      </w:r>
    </w:p>
    <w:p w14:paraId="01F674B2" w14:textId="77777777" w:rsidR="000A3172" w:rsidRPr="000A3172" w:rsidRDefault="000A3172" w:rsidP="00775555">
      <w:pPr>
        <w:pStyle w:val="Heading1"/>
      </w:pPr>
      <w:bookmarkStart w:id="11" w:name="_Toc463967267"/>
      <w:r>
        <w:t>JavaScript events</w:t>
      </w:r>
      <w:bookmarkEnd w:id="11"/>
    </w:p>
    <w:p w14:paraId="01F674B3" w14:textId="77777777" w:rsidR="0091052B" w:rsidRDefault="35D08438" w:rsidP="00DB4726">
      <w:pPr>
        <w:pStyle w:val="ListParagraph"/>
        <w:numPr>
          <w:ilvl w:val="0"/>
          <w:numId w:val="9"/>
        </w:numPr>
      </w:pPr>
      <w:r>
        <w:t>The next step is to interact with the user. In order to do this we can use the JavaScript events.</w:t>
      </w:r>
    </w:p>
    <w:p w14:paraId="01F674B4" w14:textId="77777777" w:rsidR="00DB4726" w:rsidRDefault="35D08438" w:rsidP="004A60B1">
      <w:pPr>
        <w:pStyle w:val="ListParagraph"/>
        <w:numPr>
          <w:ilvl w:val="0"/>
          <w:numId w:val="9"/>
        </w:numPr>
      </w:pPr>
      <w:r>
        <w:t>Add this code in the application. Don’t forget to add it in the $(document).ready function</w:t>
      </w:r>
    </w:p>
    <w:p w14:paraId="01F674B5" w14:textId="77777777" w:rsidR="00DB4726" w:rsidRDefault="00DB4726" w:rsidP="00DB4726">
      <w:pPr>
        <w:ind w:left="360"/>
      </w:pPr>
      <w:r>
        <w:rPr>
          <w:noProof/>
        </w:rPr>
        <w:drawing>
          <wp:inline distT="0" distB="0" distL="0" distR="0" wp14:anchorId="01F674D9" wp14:editId="01F674DA">
            <wp:extent cx="5743575" cy="1190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1190625"/>
                    </a:xfrm>
                    <a:prstGeom prst="rect">
                      <a:avLst/>
                    </a:prstGeom>
                    <a:noFill/>
                    <a:ln>
                      <a:noFill/>
                    </a:ln>
                  </pic:spPr>
                </pic:pic>
              </a:graphicData>
            </a:graphic>
          </wp:inline>
        </w:drawing>
      </w:r>
    </w:p>
    <w:p w14:paraId="01F674B6" w14:textId="77777777" w:rsidR="00DB4726" w:rsidRDefault="35D08438" w:rsidP="00DB4726">
      <w:pPr>
        <w:ind w:left="360"/>
      </w:pPr>
      <w:r>
        <w:t>Notice that when you put the mouse over a li element the color will change to red. $(this) is used to get the element for witch the event is triggered.</w:t>
      </w:r>
    </w:p>
    <w:p w14:paraId="01F674B7" w14:textId="77777777" w:rsidR="00DB4726" w:rsidRDefault="35D08438" w:rsidP="00DB4726">
      <w:pPr>
        <w:pStyle w:val="ListParagraph"/>
        <w:numPr>
          <w:ilvl w:val="0"/>
          <w:numId w:val="9"/>
        </w:numPr>
      </w:pPr>
      <w:r>
        <w:t>Let’s add also a click event:</w:t>
      </w:r>
    </w:p>
    <w:p w14:paraId="01F674B8" w14:textId="77777777" w:rsidR="00DB4726" w:rsidRDefault="00DB4726" w:rsidP="00DB4726">
      <w:pPr>
        <w:ind w:left="360"/>
      </w:pPr>
      <w:r>
        <w:rPr>
          <w:noProof/>
        </w:rPr>
        <w:drawing>
          <wp:inline distT="0" distB="0" distL="0" distR="0" wp14:anchorId="01F674DB" wp14:editId="01F674DC">
            <wp:extent cx="57816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1675" cy="771525"/>
                    </a:xfrm>
                    <a:prstGeom prst="rect">
                      <a:avLst/>
                    </a:prstGeom>
                    <a:noFill/>
                    <a:ln>
                      <a:noFill/>
                    </a:ln>
                  </pic:spPr>
                </pic:pic>
              </a:graphicData>
            </a:graphic>
          </wp:inline>
        </w:drawing>
      </w:r>
    </w:p>
    <w:p w14:paraId="01F674B9" w14:textId="17F60E03" w:rsidR="00DB4726" w:rsidRDefault="3DAEB95E" w:rsidP="00DB4726">
      <w:r>
        <w:t>When a li element is clicked an alert will open and will n</w:t>
      </w:r>
      <w:r w:rsidR="00E71A0E">
        <w:t>otice us which element has been</w:t>
      </w:r>
      <w:r>
        <w:t xml:space="preserve"> clicked.</w:t>
      </w:r>
    </w:p>
    <w:p w14:paraId="5584507F" w14:textId="77777777" w:rsidR="00E71A0E" w:rsidRDefault="00E71A0E" w:rsidP="00DB4726"/>
    <w:p w14:paraId="24B420F2" w14:textId="15D7EB3C" w:rsidR="00E71A0E" w:rsidRPr="00E71A0E" w:rsidRDefault="00E71A0E" w:rsidP="00E71A0E">
      <w:pPr>
        <w:pStyle w:val="Heading1"/>
      </w:pPr>
      <w:bookmarkStart w:id="12" w:name="_Toc463967268"/>
      <w:r>
        <w:lastRenderedPageBreak/>
        <w:t>Exercise</w:t>
      </w:r>
      <w:bookmarkEnd w:id="12"/>
    </w:p>
    <w:p w14:paraId="55EF7D90" w14:textId="77777777" w:rsidR="00257E9C" w:rsidRDefault="00257E9C" w:rsidP="00257E9C">
      <w:pPr>
        <w:pStyle w:val="Heading2"/>
      </w:pPr>
      <w:bookmarkStart w:id="13" w:name="_Toc463967269"/>
      <w:r>
        <w:t>My first JavaScript objects (to do)</w:t>
      </w:r>
      <w:bookmarkEnd w:id="13"/>
    </w:p>
    <w:p w14:paraId="5FB0DF8B" w14:textId="77777777" w:rsidR="00257E9C" w:rsidRDefault="00257E9C" w:rsidP="00257E9C">
      <w:pPr>
        <w:rPr>
          <w:lang w:val="en-GB"/>
        </w:rPr>
      </w:pPr>
      <w:r w:rsidRPr="35D08438">
        <w:rPr>
          <w:lang w:val="en-GB"/>
        </w:rPr>
        <w:t>Using the JavaScript constructor method create two objects: one for the parking lot and one for the parking spot.</w:t>
      </w:r>
      <w:r>
        <w:rPr>
          <w:lang w:val="en-GB"/>
        </w:rPr>
        <w:t xml:space="preserve"> After you finished the task push the changes to your project. (instructions can be found in lab 2 on how to push a commit).</w:t>
      </w:r>
    </w:p>
    <w:p w14:paraId="1F7CB65C" w14:textId="7FB4B179" w:rsidR="00257E9C" w:rsidRDefault="00257E9C" w:rsidP="00257E9C">
      <w:pPr>
        <w:rPr>
          <w:lang w:val="en-GB"/>
        </w:rPr>
      </w:pPr>
      <w:r w:rsidRPr="3DAEB95E">
        <w:rPr>
          <w:lang w:val="en-GB"/>
        </w:rPr>
        <w:t xml:space="preserve">Parking lot: </w:t>
      </w:r>
      <w:r>
        <w:rPr>
          <w:lang w:val="en-GB"/>
        </w:rPr>
        <w:t>idParking,</w:t>
      </w:r>
      <w:r w:rsidR="006F0778">
        <w:rPr>
          <w:lang w:val="en-GB"/>
        </w:rPr>
        <w:t xml:space="preserve"> name,</w:t>
      </w:r>
      <w:r>
        <w:rPr>
          <w:lang w:val="en-GB"/>
        </w:rPr>
        <w:t xml:space="preserve"> </w:t>
      </w:r>
      <w:r w:rsidRPr="3DAEB95E">
        <w:rPr>
          <w:lang w:val="en-GB"/>
        </w:rPr>
        <w:t>totalSpots, latitude, parking longitude, city, hasFreePlaces, updateParkingInfo</w:t>
      </w:r>
    </w:p>
    <w:p w14:paraId="0E6C9941" w14:textId="7A7A9003" w:rsidR="00257E9C" w:rsidRDefault="00257E9C" w:rsidP="00257E9C">
      <w:pPr>
        <w:rPr>
          <w:lang w:val="en-GB"/>
        </w:rPr>
      </w:pPr>
      <w:r w:rsidRPr="3DAEB95E">
        <w:rPr>
          <w:lang w:val="en-GB"/>
        </w:rPr>
        <w:t>Parking spot: idSpot,</w:t>
      </w:r>
      <w:r w:rsidR="006F0778">
        <w:rPr>
          <w:lang w:val="en-GB"/>
        </w:rPr>
        <w:t xml:space="preserve"> name,</w:t>
      </w:r>
      <w:r w:rsidRPr="3DAEB95E">
        <w:rPr>
          <w:lang w:val="en-GB"/>
        </w:rPr>
        <w:t xml:space="preserve"> xPosition, yPosition, isFree</w:t>
      </w:r>
    </w:p>
    <w:p w14:paraId="01F674BB" w14:textId="07C6F595" w:rsidR="0091052B" w:rsidRDefault="00E73274" w:rsidP="00EC5A4F">
      <w:pPr>
        <w:pStyle w:val="Heading2"/>
      </w:pPr>
      <w:bookmarkStart w:id="14" w:name="_Toc463967270"/>
      <w:r>
        <w:t>First JavaScript application</w:t>
      </w:r>
      <w:r w:rsidR="00EC5A4F">
        <w:t xml:space="preserve"> (to do)</w:t>
      </w:r>
      <w:bookmarkEnd w:id="14"/>
    </w:p>
    <w:p w14:paraId="1C7A1605" w14:textId="222B231A" w:rsidR="00E73274" w:rsidRDefault="006F0778" w:rsidP="006F0778">
      <w:pPr>
        <w:pStyle w:val="ListParagraph"/>
        <w:numPr>
          <w:ilvl w:val="0"/>
          <w:numId w:val="11"/>
        </w:numPr>
        <w:rPr>
          <w:lang w:val="en-GB"/>
        </w:rPr>
      </w:pPr>
      <w:r>
        <w:rPr>
          <w:lang w:val="en-GB"/>
        </w:rPr>
        <w:t>Create one instance for the parking lot and two instances for the parking spots</w:t>
      </w:r>
    </w:p>
    <w:p w14:paraId="6BEE5E61" w14:textId="0D242803" w:rsidR="006F0778" w:rsidRDefault="006F0778" w:rsidP="006F0778">
      <w:pPr>
        <w:pStyle w:val="ListParagraph"/>
        <w:numPr>
          <w:ilvl w:val="0"/>
          <w:numId w:val="11"/>
        </w:numPr>
        <w:rPr>
          <w:lang w:val="en-GB"/>
        </w:rPr>
      </w:pPr>
      <w:r>
        <w:rPr>
          <w:lang w:val="en-GB"/>
        </w:rPr>
        <w:t>Using javascript (JQuery) create a div</w:t>
      </w:r>
      <w:r w:rsidR="00BF2AD5">
        <w:rPr>
          <w:lang w:val="en-GB"/>
        </w:rPr>
        <w:t xml:space="preserve"> (&lt;div&gt;&lt;/div&gt;)</w:t>
      </w:r>
      <w:r>
        <w:rPr>
          <w:lang w:val="en-GB"/>
        </w:rPr>
        <w:t xml:space="preserve"> using the parking lot object you created (the id of the div should be the id of the parking lot).</w:t>
      </w:r>
    </w:p>
    <w:p w14:paraId="18845F2C" w14:textId="62640F6E" w:rsidR="006F0778" w:rsidRDefault="006F0778" w:rsidP="006F0778">
      <w:pPr>
        <w:pStyle w:val="ListParagraph"/>
        <w:numPr>
          <w:ilvl w:val="0"/>
          <w:numId w:val="11"/>
        </w:numPr>
        <w:rPr>
          <w:lang w:val="en-GB"/>
        </w:rPr>
      </w:pPr>
      <w:r>
        <w:rPr>
          <w:lang w:val="en-GB"/>
        </w:rPr>
        <w:t xml:space="preserve">Inside the div add a header (&lt;h1&gt;&lt;/h1&gt;) with the name of the lot, two divs for two parking spots (id of the divs should be the id of the objects you created) and one div to show the totalSpots </w:t>
      </w:r>
    </w:p>
    <w:p w14:paraId="33B0D5EA" w14:textId="27A38559" w:rsidR="006F0778" w:rsidRDefault="006F0778" w:rsidP="006F0778">
      <w:pPr>
        <w:pStyle w:val="ListParagraph"/>
        <w:numPr>
          <w:ilvl w:val="0"/>
          <w:numId w:val="11"/>
        </w:numPr>
        <w:rPr>
          <w:lang w:val="en-GB"/>
        </w:rPr>
      </w:pPr>
      <w:r>
        <w:rPr>
          <w:lang w:val="en-GB"/>
        </w:rPr>
        <w:t xml:space="preserve">The divs with parking spots </w:t>
      </w:r>
      <w:r w:rsidR="00FD5CF7">
        <w:rPr>
          <w:lang w:val="en-GB"/>
        </w:rPr>
        <w:t>should have a dedicated class attribute (parking_spot) and inside it should contain the parking spot name and show a message if it is free or not</w:t>
      </w:r>
    </w:p>
    <w:p w14:paraId="473F782E" w14:textId="69E5298E" w:rsidR="00FD5CF7" w:rsidRPr="006F0778" w:rsidRDefault="00261F26" w:rsidP="006F0778">
      <w:pPr>
        <w:pStyle w:val="ListParagraph"/>
        <w:numPr>
          <w:ilvl w:val="0"/>
          <w:numId w:val="11"/>
        </w:numPr>
        <w:rPr>
          <w:lang w:val="en-GB"/>
        </w:rPr>
      </w:pPr>
      <w:r>
        <w:rPr>
          <w:lang w:val="en-GB"/>
        </w:rPr>
        <w:t>When we click a parking spot it should change its value from free to occupied or the reverse.</w:t>
      </w:r>
    </w:p>
    <w:p w14:paraId="01F674BC" w14:textId="77777777" w:rsidR="00043917" w:rsidRPr="00043917" w:rsidRDefault="00043917" w:rsidP="00043917">
      <w:pPr>
        <w:rPr>
          <w:lang w:val="en-GB"/>
        </w:rPr>
      </w:pPr>
    </w:p>
    <w:sectPr w:rsidR="00043917" w:rsidRPr="00043917" w:rsidSect="000B4566">
      <w:headerReference w:type="default" r:id="rId32"/>
      <w:footerReference w:type="default" r:id="rId33"/>
      <w:pgSz w:w="11906" w:h="16838" w:code="9"/>
      <w:pgMar w:top="2835" w:right="1134" w:bottom="1440" w:left="1304"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05043" w14:textId="77777777" w:rsidR="004C208A" w:rsidRDefault="004C208A" w:rsidP="00A61921">
      <w:r>
        <w:separator/>
      </w:r>
    </w:p>
  </w:endnote>
  <w:endnote w:type="continuationSeparator" w:id="0">
    <w:p w14:paraId="15E6FF3A" w14:textId="77777777" w:rsidR="004C208A" w:rsidRDefault="004C208A" w:rsidP="00A6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Light">
    <w:panose1 w:val="020B0304040602060303"/>
    <w:charset w:val="00"/>
    <w:family w:val="swiss"/>
    <w:pitch w:val="variable"/>
    <w:sig w:usb0="A00002FF" w:usb1="700078FB" w:usb2="00010000" w:usb3="00000000" w:csb0="0000019F" w:csb1="00000000"/>
  </w:font>
  <w:font w:name="Nokia Pure Text">
    <w:panose1 w:val="020B0504040602060303"/>
    <w:charset w:val="00"/>
    <w:family w:val="swiss"/>
    <w:pitch w:val="variable"/>
    <w:sig w:usb0="A00002FF" w:usb1="700078FB" w:usb2="00010000" w:usb3="00000000" w:csb0="0000019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kia Pure Text DFLT">
    <w:altName w:val="Nokia Pure Text"/>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3515"/>
      <w:gridCol w:w="2721"/>
    </w:tblGrid>
    <w:tr w:rsidR="000448B9" w:rsidRPr="00A61921" w14:paraId="01F674E6" w14:textId="77777777" w:rsidTr="35D08438">
      <w:tc>
        <w:tcPr>
          <w:tcW w:w="3685" w:type="dxa"/>
          <w:hideMark/>
        </w:tcPr>
        <w:p w14:paraId="01F674E2" w14:textId="10F79ADE" w:rsidR="00A61921" w:rsidRPr="00A61921" w:rsidRDefault="00C961D6" w:rsidP="00A61921">
          <w:pPr>
            <w:rPr>
              <w:sz w:val="16"/>
            </w:rPr>
          </w:pPr>
          <w:r w:rsidRPr="00A61921">
            <w:rPr>
              <w:sz w:val="16"/>
            </w:rPr>
            <w:fldChar w:fldCharType="begin"/>
          </w:r>
          <w:r w:rsidR="000448B9" w:rsidRPr="00A61921">
            <w:rPr>
              <w:sz w:val="16"/>
            </w:rPr>
            <w:instrText xml:space="preserve"> SAVEDATE  \@ "DD-MM-YYYY"  \* MERGEFORMAT </w:instrText>
          </w:r>
          <w:r w:rsidRPr="00A61921">
            <w:rPr>
              <w:sz w:val="16"/>
            </w:rPr>
            <w:fldChar w:fldCharType="separate"/>
          </w:r>
          <w:r w:rsidR="00884910">
            <w:rPr>
              <w:noProof/>
              <w:sz w:val="16"/>
            </w:rPr>
            <w:t>15-03-2017</w:t>
          </w:r>
          <w:r w:rsidRPr="00A61921">
            <w:rPr>
              <w:sz w:val="16"/>
            </w:rPr>
            <w:fldChar w:fldCharType="end"/>
          </w:r>
          <w:r w:rsidR="000448B9" w:rsidRPr="00A61921">
            <w:rPr>
              <w:sz w:val="16"/>
            </w:rPr>
            <w:t xml:space="preserve"> </w:t>
          </w:r>
        </w:p>
        <w:p w14:paraId="01F674E3" w14:textId="709B7102" w:rsidR="000B4566" w:rsidRPr="00A61921" w:rsidRDefault="00C961D6" w:rsidP="00A61921">
          <w:pPr>
            <w:rPr>
              <w:noProof/>
              <w:sz w:val="16"/>
            </w:rPr>
          </w:pPr>
          <w:r w:rsidRPr="35D08438">
            <w:rPr>
              <w:noProof/>
              <w:sz w:val="16"/>
              <w:szCs w:val="16"/>
            </w:rPr>
            <w:fldChar w:fldCharType="begin"/>
          </w:r>
          <w:r w:rsidRPr="35D08438">
            <w:rPr>
              <w:noProof/>
              <w:sz w:val="16"/>
              <w:szCs w:val="16"/>
            </w:rPr>
            <w:instrText xml:space="preserve"> PAGE  \* Arabic  \* MERGEFORMAT </w:instrText>
          </w:r>
          <w:r w:rsidRPr="35D08438">
            <w:rPr>
              <w:noProof/>
              <w:sz w:val="16"/>
              <w:szCs w:val="16"/>
            </w:rPr>
            <w:fldChar w:fldCharType="separate"/>
          </w:r>
          <w:r w:rsidR="00004FBC">
            <w:rPr>
              <w:noProof/>
              <w:sz w:val="16"/>
              <w:szCs w:val="16"/>
            </w:rPr>
            <w:t>11</w:t>
          </w:r>
          <w:r w:rsidRPr="35D08438">
            <w:rPr>
              <w:noProof/>
              <w:sz w:val="16"/>
              <w:szCs w:val="16"/>
            </w:rPr>
            <w:fldChar w:fldCharType="end"/>
          </w:r>
          <w:r w:rsidR="35D08438" w:rsidRPr="35D08438">
            <w:rPr>
              <w:sz w:val="16"/>
              <w:szCs w:val="16"/>
            </w:rPr>
            <w:t xml:space="preserve"> / </w:t>
          </w:r>
          <w:r w:rsidRPr="35D08438">
            <w:rPr>
              <w:noProof/>
              <w:sz w:val="16"/>
              <w:szCs w:val="16"/>
            </w:rPr>
            <w:fldChar w:fldCharType="begin"/>
          </w:r>
          <w:r w:rsidRPr="35D08438">
            <w:rPr>
              <w:noProof/>
              <w:sz w:val="16"/>
              <w:szCs w:val="16"/>
            </w:rPr>
            <w:instrText xml:space="preserve"> NUMPAGES  \* Arabic  \* MERGEFORMAT </w:instrText>
          </w:r>
          <w:r w:rsidRPr="35D08438">
            <w:rPr>
              <w:noProof/>
              <w:sz w:val="16"/>
              <w:szCs w:val="16"/>
            </w:rPr>
            <w:fldChar w:fldCharType="separate"/>
          </w:r>
          <w:r w:rsidR="00004FBC">
            <w:rPr>
              <w:noProof/>
              <w:sz w:val="16"/>
              <w:szCs w:val="16"/>
            </w:rPr>
            <w:t>12</w:t>
          </w:r>
          <w:r w:rsidRPr="35D08438">
            <w:rPr>
              <w:noProof/>
              <w:sz w:val="16"/>
              <w:szCs w:val="16"/>
            </w:rPr>
            <w:fldChar w:fldCharType="end"/>
          </w:r>
        </w:p>
      </w:tc>
      <w:tc>
        <w:tcPr>
          <w:tcW w:w="3515" w:type="dxa"/>
        </w:tcPr>
        <w:p w14:paraId="01F674E4" w14:textId="77777777" w:rsidR="000448B9" w:rsidRPr="00A61921" w:rsidRDefault="000448B9" w:rsidP="00024EB7">
          <w:pPr>
            <w:pStyle w:val="Footer"/>
            <w:rPr>
              <w:sz w:val="16"/>
              <w:shd w:val="clear" w:color="auto" w:fill="FFFFFF"/>
            </w:rPr>
          </w:pPr>
          <w:r w:rsidRPr="35D08438">
            <w:rPr>
              <w:sz w:val="16"/>
              <w:szCs w:val="16"/>
              <w:shd w:val="clear" w:color="auto" w:fill="FFFFFF"/>
            </w:rPr>
            <w:t>&lt;</w:t>
          </w:r>
          <w:r w:rsidR="00024EB7" w:rsidRPr="35D08438">
            <w:rPr>
              <w:sz w:val="16"/>
              <w:szCs w:val="16"/>
              <w:shd w:val="clear" w:color="auto" w:fill="FFFFFF"/>
            </w:rPr>
            <w:t>public</w:t>
          </w:r>
          <w:r w:rsidRPr="35D08438">
            <w:rPr>
              <w:sz w:val="16"/>
              <w:szCs w:val="16"/>
              <w:shd w:val="clear" w:color="auto" w:fill="FFFFFF"/>
            </w:rPr>
            <w:t>&gt;</w:t>
          </w:r>
        </w:p>
      </w:tc>
      <w:tc>
        <w:tcPr>
          <w:tcW w:w="2721" w:type="dxa"/>
          <w:hideMark/>
        </w:tcPr>
        <w:p w14:paraId="01F674E5" w14:textId="77777777" w:rsidR="000448B9" w:rsidRPr="00A61921" w:rsidRDefault="35D08438" w:rsidP="00A61921">
          <w:pPr>
            <w:jc w:val="right"/>
            <w:rPr>
              <w:rFonts w:ascii="Calibri" w:hAnsi="Calibri"/>
              <w:color w:val="222222"/>
              <w:sz w:val="16"/>
              <w:lang w:eastAsia="en-GB"/>
            </w:rPr>
          </w:pPr>
          <w:r w:rsidRPr="35D08438">
            <w:rPr>
              <w:sz w:val="16"/>
              <w:szCs w:val="16"/>
              <w:lang w:eastAsia="en-GB"/>
            </w:rPr>
            <w:t>© Nokia 2016</w:t>
          </w:r>
        </w:p>
      </w:tc>
    </w:tr>
  </w:tbl>
  <w:p w14:paraId="01F674E7" w14:textId="77777777" w:rsidR="009B07EE" w:rsidRPr="00A61921" w:rsidRDefault="009B07EE" w:rsidP="00A61921">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2EBB4" w14:textId="77777777" w:rsidR="004C208A" w:rsidRDefault="004C208A" w:rsidP="00A61921">
      <w:r>
        <w:separator/>
      </w:r>
    </w:p>
  </w:footnote>
  <w:footnote w:type="continuationSeparator" w:id="0">
    <w:p w14:paraId="29CD4F5F" w14:textId="77777777" w:rsidR="004C208A" w:rsidRDefault="004C208A" w:rsidP="00A6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674E1" w14:textId="77777777" w:rsidR="00E12D58" w:rsidRPr="008179D0" w:rsidRDefault="003779D8" w:rsidP="00A61921">
    <w:r>
      <w:rPr>
        <w:noProof/>
      </w:rPr>
      <w:drawing>
        <wp:anchor distT="0" distB="0" distL="114300" distR="114300" simplePos="0" relativeHeight="251660800" behindDoc="1" locked="0" layoutInCell="1" allowOverlap="1" wp14:anchorId="01F674E8" wp14:editId="01F674E9">
          <wp:simplePos x="0" y="0"/>
          <wp:positionH relativeFrom="column">
            <wp:posOffset>-424003</wp:posOffset>
          </wp:positionH>
          <wp:positionV relativeFrom="paragraph">
            <wp:posOffset>-360045</wp:posOffset>
          </wp:positionV>
          <wp:extent cx="7540299" cy="1796901"/>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0299" cy="179690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326"/>
    <w:multiLevelType w:val="hybridMultilevel"/>
    <w:tmpl w:val="8470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FBE"/>
    <w:multiLevelType w:val="hybridMultilevel"/>
    <w:tmpl w:val="2282314A"/>
    <w:lvl w:ilvl="0" w:tplc="62C6BE52">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D02653"/>
    <w:multiLevelType w:val="hybridMultilevel"/>
    <w:tmpl w:val="BDF014D6"/>
    <w:lvl w:ilvl="0" w:tplc="D6C01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45E6B"/>
    <w:multiLevelType w:val="multilevel"/>
    <w:tmpl w:val="7214CA4A"/>
    <w:lvl w:ilvl="0">
      <w:start w:val="1"/>
      <w:numFmt w:val="decimal"/>
      <w:pStyle w:val="Heading1"/>
      <w:lvlText w:val="%1"/>
      <w:lvlJc w:val="left"/>
      <w:pPr>
        <w:ind w:left="4302" w:hanging="432"/>
      </w:pPr>
      <w:rPr>
        <w:rFonts w:hint="default"/>
      </w:rPr>
    </w:lvl>
    <w:lvl w:ilvl="1">
      <w:start w:val="1"/>
      <w:numFmt w:val="decimal"/>
      <w:pStyle w:val="Heading2"/>
      <w:lvlText w:val="%1.%2"/>
      <w:lvlJc w:val="left"/>
      <w:pPr>
        <w:ind w:left="576" w:hanging="576"/>
      </w:pPr>
      <w:rPr>
        <w:rFonts w:hint="default"/>
        <w:color w:val="124191" w:themeColor="text1"/>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124191" w:themeColor="text1"/>
        <w:spacing w:val="0"/>
        <w:kern w:val="0"/>
        <w:position w:val="0"/>
        <w:u w:val="none"/>
        <w:effect w:val="none"/>
        <w:vertAlign w:val="baseline"/>
        <w:em w:val="none"/>
      </w:rPr>
    </w:lvl>
    <w:lvl w:ilvl="3">
      <w:start w:val="1"/>
      <w:numFmt w:val="decimal"/>
      <w:pStyle w:val="Heading4"/>
      <w:lvlText w:val="%1.%2.%3.%4"/>
      <w:lvlJc w:val="left"/>
      <w:pPr>
        <w:ind w:left="864" w:hanging="864"/>
      </w:pPr>
      <w:rPr>
        <w:rFonts w:asciiTheme="minorHAnsi" w:hAnsiTheme="minorHAns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5" w15:restartNumberingAfterBreak="0">
    <w:nsid w:val="3B752DD9"/>
    <w:multiLevelType w:val="hybridMultilevel"/>
    <w:tmpl w:val="B77450A2"/>
    <w:lvl w:ilvl="0" w:tplc="AF943722">
      <w:start w:val="1"/>
      <w:numFmt w:val="decimal"/>
      <w:pStyle w:val="Numbering"/>
      <w:lvlText w:val="%1."/>
      <w:lvlJc w:val="left"/>
      <w:pPr>
        <w:ind w:left="720" w:hanging="360"/>
      </w:pPr>
      <w:rPr>
        <w:rFonts w:hint="default"/>
        <w:color w:val="001135"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129CF"/>
    <w:multiLevelType w:val="hybridMultilevel"/>
    <w:tmpl w:val="233C06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83DD2"/>
    <w:multiLevelType w:val="hybridMultilevel"/>
    <w:tmpl w:val="B84C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7143A"/>
    <w:multiLevelType w:val="hybridMultilevel"/>
    <w:tmpl w:val="E07A3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60962"/>
    <w:multiLevelType w:val="hybridMultilevel"/>
    <w:tmpl w:val="65561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E15D7"/>
    <w:multiLevelType w:val="hybridMultilevel"/>
    <w:tmpl w:val="D9B8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6"/>
  </w:num>
  <w:num w:numId="6">
    <w:abstractNumId w:val="10"/>
  </w:num>
  <w:num w:numId="7">
    <w:abstractNumId w:val="2"/>
  </w:num>
  <w:num w:numId="8">
    <w:abstractNumId w:val="0"/>
  </w:num>
  <w:num w:numId="9">
    <w:abstractNumId w:val="7"/>
  </w:num>
  <w:num w:numId="10">
    <w:abstractNumId w:val="9"/>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activeWritingStyle w:appName="MSWord" w:lang="en-GB" w:vendorID="64" w:dllVersion="0"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15"/>
    <w:rsid w:val="00003031"/>
    <w:rsid w:val="00004FBC"/>
    <w:rsid w:val="0002218F"/>
    <w:rsid w:val="00024EB7"/>
    <w:rsid w:val="00030C5C"/>
    <w:rsid w:val="00031239"/>
    <w:rsid w:val="0003654E"/>
    <w:rsid w:val="000411D2"/>
    <w:rsid w:val="00042D8D"/>
    <w:rsid w:val="00043917"/>
    <w:rsid w:val="000448B9"/>
    <w:rsid w:val="00053A5D"/>
    <w:rsid w:val="00057808"/>
    <w:rsid w:val="00066D9B"/>
    <w:rsid w:val="00074AC7"/>
    <w:rsid w:val="000755A2"/>
    <w:rsid w:val="00080955"/>
    <w:rsid w:val="000A3172"/>
    <w:rsid w:val="000A589A"/>
    <w:rsid w:val="000A72FC"/>
    <w:rsid w:val="000A735A"/>
    <w:rsid w:val="000A7A3F"/>
    <w:rsid w:val="000B1C50"/>
    <w:rsid w:val="000B4566"/>
    <w:rsid w:val="000C1A72"/>
    <w:rsid w:val="000C274B"/>
    <w:rsid w:val="000C3EE8"/>
    <w:rsid w:val="000C6B90"/>
    <w:rsid w:val="000E60D3"/>
    <w:rsid w:val="000F48C6"/>
    <w:rsid w:val="000F6FF8"/>
    <w:rsid w:val="0010224A"/>
    <w:rsid w:val="001025BF"/>
    <w:rsid w:val="00103FE5"/>
    <w:rsid w:val="001048EB"/>
    <w:rsid w:val="0011788B"/>
    <w:rsid w:val="00122CC4"/>
    <w:rsid w:val="00124FF8"/>
    <w:rsid w:val="001302A5"/>
    <w:rsid w:val="00131AA8"/>
    <w:rsid w:val="001400EC"/>
    <w:rsid w:val="00143197"/>
    <w:rsid w:val="001455F7"/>
    <w:rsid w:val="00146ED9"/>
    <w:rsid w:val="00152B09"/>
    <w:rsid w:val="00155971"/>
    <w:rsid w:val="00170D78"/>
    <w:rsid w:val="0017766D"/>
    <w:rsid w:val="00193351"/>
    <w:rsid w:val="00196280"/>
    <w:rsid w:val="00197DE3"/>
    <w:rsid w:val="001A75C6"/>
    <w:rsid w:val="001B08AF"/>
    <w:rsid w:val="001B0C6C"/>
    <w:rsid w:val="001B19DB"/>
    <w:rsid w:val="001B1CAD"/>
    <w:rsid w:val="001B71DA"/>
    <w:rsid w:val="001C25C5"/>
    <w:rsid w:val="001D7979"/>
    <w:rsid w:val="001E2681"/>
    <w:rsid w:val="001E4036"/>
    <w:rsid w:val="001E6735"/>
    <w:rsid w:val="001F08BA"/>
    <w:rsid w:val="001F36D2"/>
    <w:rsid w:val="0020622C"/>
    <w:rsid w:val="00217692"/>
    <w:rsid w:val="00223F02"/>
    <w:rsid w:val="00231533"/>
    <w:rsid w:val="002329DF"/>
    <w:rsid w:val="00236319"/>
    <w:rsid w:val="00241ADF"/>
    <w:rsid w:val="002530F9"/>
    <w:rsid w:val="002533FE"/>
    <w:rsid w:val="002536AF"/>
    <w:rsid w:val="00254EEA"/>
    <w:rsid w:val="00257E9C"/>
    <w:rsid w:val="002604B5"/>
    <w:rsid w:val="00261F26"/>
    <w:rsid w:val="00264A89"/>
    <w:rsid w:val="00272416"/>
    <w:rsid w:val="00273FBA"/>
    <w:rsid w:val="00274781"/>
    <w:rsid w:val="00283D1D"/>
    <w:rsid w:val="0029085A"/>
    <w:rsid w:val="002940C2"/>
    <w:rsid w:val="002B6AF8"/>
    <w:rsid w:val="002C0B03"/>
    <w:rsid w:val="002C1ACE"/>
    <w:rsid w:val="002C520F"/>
    <w:rsid w:val="002D3E65"/>
    <w:rsid w:val="002D7AF4"/>
    <w:rsid w:val="002E4111"/>
    <w:rsid w:val="002F09F9"/>
    <w:rsid w:val="002F0A54"/>
    <w:rsid w:val="002F2360"/>
    <w:rsid w:val="002F3216"/>
    <w:rsid w:val="002F3E25"/>
    <w:rsid w:val="002F73D9"/>
    <w:rsid w:val="00304ACE"/>
    <w:rsid w:val="00305CE0"/>
    <w:rsid w:val="00311943"/>
    <w:rsid w:val="003137D9"/>
    <w:rsid w:val="00316835"/>
    <w:rsid w:val="003169E6"/>
    <w:rsid w:val="00320E2B"/>
    <w:rsid w:val="003214A8"/>
    <w:rsid w:val="00327099"/>
    <w:rsid w:val="0033340A"/>
    <w:rsid w:val="0034770E"/>
    <w:rsid w:val="003561CB"/>
    <w:rsid w:val="00360512"/>
    <w:rsid w:val="00361575"/>
    <w:rsid w:val="003758A8"/>
    <w:rsid w:val="003779D8"/>
    <w:rsid w:val="00380E17"/>
    <w:rsid w:val="00381734"/>
    <w:rsid w:val="00393C40"/>
    <w:rsid w:val="003A385E"/>
    <w:rsid w:val="003A690B"/>
    <w:rsid w:val="003A6C10"/>
    <w:rsid w:val="003B0919"/>
    <w:rsid w:val="003B167E"/>
    <w:rsid w:val="003B21E8"/>
    <w:rsid w:val="003B24C5"/>
    <w:rsid w:val="003B4061"/>
    <w:rsid w:val="003B4B28"/>
    <w:rsid w:val="003C21B2"/>
    <w:rsid w:val="003D04F7"/>
    <w:rsid w:val="003D313C"/>
    <w:rsid w:val="003D7A8E"/>
    <w:rsid w:val="003F2B61"/>
    <w:rsid w:val="00401237"/>
    <w:rsid w:val="00403B9F"/>
    <w:rsid w:val="0040641C"/>
    <w:rsid w:val="004142CA"/>
    <w:rsid w:val="00416404"/>
    <w:rsid w:val="00416D4E"/>
    <w:rsid w:val="0042742B"/>
    <w:rsid w:val="00435405"/>
    <w:rsid w:val="00445A5B"/>
    <w:rsid w:val="004462DB"/>
    <w:rsid w:val="004474BD"/>
    <w:rsid w:val="0045092D"/>
    <w:rsid w:val="00462479"/>
    <w:rsid w:val="00466E02"/>
    <w:rsid w:val="00466F49"/>
    <w:rsid w:val="004741DB"/>
    <w:rsid w:val="004753F0"/>
    <w:rsid w:val="004761A3"/>
    <w:rsid w:val="00477DD4"/>
    <w:rsid w:val="0049129F"/>
    <w:rsid w:val="004A53AC"/>
    <w:rsid w:val="004A5CE7"/>
    <w:rsid w:val="004C208A"/>
    <w:rsid w:val="004D4B68"/>
    <w:rsid w:val="004F56BD"/>
    <w:rsid w:val="004F5969"/>
    <w:rsid w:val="004F788F"/>
    <w:rsid w:val="005013EA"/>
    <w:rsid w:val="00504B3F"/>
    <w:rsid w:val="00505BE5"/>
    <w:rsid w:val="00506128"/>
    <w:rsid w:val="00510260"/>
    <w:rsid w:val="0051184A"/>
    <w:rsid w:val="00511B30"/>
    <w:rsid w:val="00513802"/>
    <w:rsid w:val="00516BFF"/>
    <w:rsid w:val="00517F1F"/>
    <w:rsid w:val="00522991"/>
    <w:rsid w:val="00526EA3"/>
    <w:rsid w:val="00530BC9"/>
    <w:rsid w:val="005316E3"/>
    <w:rsid w:val="00536189"/>
    <w:rsid w:val="00547C8C"/>
    <w:rsid w:val="00567D32"/>
    <w:rsid w:val="00570B53"/>
    <w:rsid w:val="00581463"/>
    <w:rsid w:val="00583ECE"/>
    <w:rsid w:val="0058439A"/>
    <w:rsid w:val="00587BE8"/>
    <w:rsid w:val="00593D7D"/>
    <w:rsid w:val="0059548F"/>
    <w:rsid w:val="005A793A"/>
    <w:rsid w:val="005D1284"/>
    <w:rsid w:val="005D49F7"/>
    <w:rsid w:val="005D5B90"/>
    <w:rsid w:val="005E2015"/>
    <w:rsid w:val="005F3497"/>
    <w:rsid w:val="005F5C15"/>
    <w:rsid w:val="00607B1E"/>
    <w:rsid w:val="00612365"/>
    <w:rsid w:val="00625432"/>
    <w:rsid w:val="00637436"/>
    <w:rsid w:val="006505B4"/>
    <w:rsid w:val="00652713"/>
    <w:rsid w:val="00666770"/>
    <w:rsid w:val="006721C1"/>
    <w:rsid w:val="0067394A"/>
    <w:rsid w:val="00687E3E"/>
    <w:rsid w:val="006A1DB3"/>
    <w:rsid w:val="006A6AEF"/>
    <w:rsid w:val="006A7EF7"/>
    <w:rsid w:val="006B5B8B"/>
    <w:rsid w:val="006B7485"/>
    <w:rsid w:val="006C287C"/>
    <w:rsid w:val="006C62CB"/>
    <w:rsid w:val="006D6BE1"/>
    <w:rsid w:val="006E4DDE"/>
    <w:rsid w:val="006F0778"/>
    <w:rsid w:val="006F1D12"/>
    <w:rsid w:val="006F5D01"/>
    <w:rsid w:val="006F5DED"/>
    <w:rsid w:val="006F6801"/>
    <w:rsid w:val="00702B83"/>
    <w:rsid w:val="00703A59"/>
    <w:rsid w:val="00704D3C"/>
    <w:rsid w:val="00715D5B"/>
    <w:rsid w:val="00716DAC"/>
    <w:rsid w:val="00727F78"/>
    <w:rsid w:val="00737C04"/>
    <w:rsid w:val="00742920"/>
    <w:rsid w:val="00775555"/>
    <w:rsid w:val="00776B11"/>
    <w:rsid w:val="007771BC"/>
    <w:rsid w:val="007834AC"/>
    <w:rsid w:val="007B046A"/>
    <w:rsid w:val="007B5D94"/>
    <w:rsid w:val="007C0B11"/>
    <w:rsid w:val="007C2981"/>
    <w:rsid w:val="007C6E15"/>
    <w:rsid w:val="007D154C"/>
    <w:rsid w:val="007D5617"/>
    <w:rsid w:val="007D61A3"/>
    <w:rsid w:val="007F17E5"/>
    <w:rsid w:val="007F44FD"/>
    <w:rsid w:val="008030C9"/>
    <w:rsid w:val="0080595B"/>
    <w:rsid w:val="00811BB7"/>
    <w:rsid w:val="0081301B"/>
    <w:rsid w:val="008170D1"/>
    <w:rsid w:val="008179D0"/>
    <w:rsid w:val="00820449"/>
    <w:rsid w:val="008217CC"/>
    <w:rsid w:val="00821ED4"/>
    <w:rsid w:val="008311AB"/>
    <w:rsid w:val="008355EF"/>
    <w:rsid w:val="008368E7"/>
    <w:rsid w:val="00837F7C"/>
    <w:rsid w:val="008405DD"/>
    <w:rsid w:val="00841B39"/>
    <w:rsid w:val="00843FA4"/>
    <w:rsid w:val="008474C8"/>
    <w:rsid w:val="00860699"/>
    <w:rsid w:val="0086436D"/>
    <w:rsid w:val="00880F6C"/>
    <w:rsid w:val="00883BD4"/>
    <w:rsid w:val="00884910"/>
    <w:rsid w:val="008911D6"/>
    <w:rsid w:val="0089335C"/>
    <w:rsid w:val="008B437A"/>
    <w:rsid w:val="008D79F9"/>
    <w:rsid w:val="008E32AE"/>
    <w:rsid w:val="0090160A"/>
    <w:rsid w:val="009039E6"/>
    <w:rsid w:val="0091052B"/>
    <w:rsid w:val="00913B4E"/>
    <w:rsid w:val="0092568E"/>
    <w:rsid w:val="00933DA8"/>
    <w:rsid w:val="009400BB"/>
    <w:rsid w:val="00943CAB"/>
    <w:rsid w:val="00943F7C"/>
    <w:rsid w:val="009524A8"/>
    <w:rsid w:val="00953AB4"/>
    <w:rsid w:val="00954F7E"/>
    <w:rsid w:val="0095648A"/>
    <w:rsid w:val="00956CB4"/>
    <w:rsid w:val="00957B19"/>
    <w:rsid w:val="009624AF"/>
    <w:rsid w:val="0097412D"/>
    <w:rsid w:val="009825EC"/>
    <w:rsid w:val="00984018"/>
    <w:rsid w:val="009862D8"/>
    <w:rsid w:val="0099235E"/>
    <w:rsid w:val="00993955"/>
    <w:rsid w:val="009A0215"/>
    <w:rsid w:val="009B07EE"/>
    <w:rsid w:val="009B2B4D"/>
    <w:rsid w:val="009B6A69"/>
    <w:rsid w:val="009C01DA"/>
    <w:rsid w:val="009D2AAE"/>
    <w:rsid w:val="009D5900"/>
    <w:rsid w:val="009E5277"/>
    <w:rsid w:val="009F0C5E"/>
    <w:rsid w:val="009F4A52"/>
    <w:rsid w:val="009F76D0"/>
    <w:rsid w:val="00A04605"/>
    <w:rsid w:val="00A069C3"/>
    <w:rsid w:val="00A074FE"/>
    <w:rsid w:val="00A076DD"/>
    <w:rsid w:val="00A125CD"/>
    <w:rsid w:val="00A14CEC"/>
    <w:rsid w:val="00A229F0"/>
    <w:rsid w:val="00A47BDD"/>
    <w:rsid w:val="00A50276"/>
    <w:rsid w:val="00A508A4"/>
    <w:rsid w:val="00A52083"/>
    <w:rsid w:val="00A61921"/>
    <w:rsid w:val="00A62B9B"/>
    <w:rsid w:val="00A66A0D"/>
    <w:rsid w:val="00A73C8F"/>
    <w:rsid w:val="00A74A02"/>
    <w:rsid w:val="00A8554E"/>
    <w:rsid w:val="00A90257"/>
    <w:rsid w:val="00A964D4"/>
    <w:rsid w:val="00A97427"/>
    <w:rsid w:val="00A97FAD"/>
    <w:rsid w:val="00AA2E0F"/>
    <w:rsid w:val="00AA66F3"/>
    <w:rsid w:val="00AB4264"/>
    <w:rsid w:val="00AC7A25"/>
    <w:rsid w:val="00AD2ACD"/>
    <w:rsid w:val="00AD52F8"/>
    <w:rsid w:val="00AE19CB"/>
    <w:rsid w:val="00AE3B86"/>
    <w:rsid w:val="00B00F4E"/>
    <w:rsid w:val="00B02877"/>
    <w:rsid w:val="00B165DC"/>
    <w:rsid w:val="00B22F9D"/>
    <w:rsid w:val="00B268AE"/>
    <w:rsid w:val="00B426C9"/>
    <w:rsid w:val="00B45BE6"/>
    <w:rsid w:val="00B47220"/>
    <w:rsid w:val="00B50B35"/>
    <w:rsid w:val="00B51E82"/>
    <w:rsid w:val="00B61173"/>
    <w:rsid w:val="00B61A25"/>
    <w:rsid w:val="00B75233"/>
    <w:rsid w:val="00B810BF"/>
    <w:rsid w:val="00B84096"/>
    <w:rsid w:val="00B85AE0"/>
    <w:rsid w:val="00B87F6B"/>
    <w:rsid w:val="00B90C63"/>
    <w:rsid w:val="00BA1E91"/>
    <w:rsid w:val="00BD617B"/>
    <w:rsid w:val="00BE5096"/>
    <w:rsid w:val="00BE718C"/>
    <w:rsid w:val="00BE7687"/>
    <w:rsid w:val="00BF2AD5"/>
    <w:rsid w:val="00BF410C"/>
    <w:rsid w:val="00C041F7"/>
    <w:rsid w:val="00C145DF"/>
    <w:rsid w:val="00C16E39"/>
    <w:rsid w:val="00C2371A"/>
    <w:rsid w:val="00C265A7"/>
    <w:rsid w:val="00C32C6F"/>
    <w:rsid w:val="00C35CC4"/>
    <w:rsid w:val="00C423B8"/>
    <w:rsid w:val="00C44904"/>
    <w:rsid w:val="00C44B6F"/>
    <w:rsid w:val="00C505E0"/>
    <w:rsid w:val="00C63316"/>
    <w:rsid w:val="00C961D6"/>
    <w:rsid w:val="00CA0B77"/>
    <w:rsid w:val="00CA23F8"/>
    <w:rsid w:val="00CA304F"/>
    <w:rsid w:val="00CA404F"/>
    <w:rsid w:val="00CA62E7"/>
    <w:rsid w:val="00CA6A72"/>
    <w:rsid w:val="00CA7B75"/>
    <w:rsid w:val="00CD249F"/>
    <w:rsid w:val="00CE11C5"/>
    <w:rsid w:val="00CF0E00"/>
    <w:rsid w:val="00CF3083"/>
    <w:rsid w:val="00CF6FCB"/>
    <w:rsid w:val="00CF7EC8"/>
    <w:rsid w:val="00D00419"/>
    <w:rsid w:val="00D02467"/>
    <w:rsid w:val="00D0416D"/>
    <w:rsid w:val="00D11065"/>
    <w:rsid w:val="00D369FE"/>
    <w:rsid w:val="00D431FF"/>
    <w:rsid w:val="00D4538C"/>
    <w:rsid w:val="00D66425"/>
    <w:rsid w:val="00D664AE"/>
    <w:rsid w:val="00D90105"/>
    <w:rsid w:val="00D92D86"/>
    <w:rsid w:val="00D9441F"/>
    <w:rsid w:val="00DA2D7F"/>
    <w:rsid w:val="00DB4339"/>
    <w:rsid w:val="00DB4726"/>
    <w:rsid w:val="00DB7964"/>
    <w:rsid w:val="00DC0AFA"/>
    <w:rsid w:val="00DC524A"/>
    <w:rsid w:val="00DC53C7"/>
    <w:rsid w:val="00DC5DB7"/>
    <w:rsid w:val="00DC6422"/>
    <w:rsid w:val="00DC74CB"/>
    <w:rsid w:val="00DD0EA7"/>
    <w:rsid w:val="00DE0F45"/>
    <w:rsid w:val="00DE0FCF"/>
    <w:rsid w:val="00DE6327"/>
    <w:rsid w:val="00DF0974"/>
    <w:rsid w:val="00DF4873"/>
    <w:rsid w:val="00DF55BB"/>
    <w:rsid w:val="00DF61BB"/>
    <w:rsid w:val="00DF640D"/>
    <w:rsid w:val="00E03E8C"/>
    <w:rsid w:val="00E04B8A"/>
    <w:rsid w:val="00E0510C"/>
    <w:rsid w:val="00E066FE"/>
    <w:rsid w:val="00E06C19"/>
    <w:rsid w:val="00E12D58"/>
    <w:rsid w:val="00E243A0"/>
    <w:rsid w:val="00E27221"/>
    <w:rsid w:val="00E3752B"/>
    <w:rsid w:val="00E410AB"/>
    <w:rsid w:val="00E44CFF"/>
    <w:rsid w:val="00E54166"/>
    <w:rsid w:val="00E6419E"/>
    <w:rsid w:val="00E70FC3"/>
    <w:rsid w:val="00E71A0E"/>
    <w:rsid w:val="00E73274"/>
    <w:rsid w:val="00E91D50"/>
    <w:rsid w:val="00E92FF4"/>
    <w:rsid w:val="00EA23A3"/>
    <w:rsid w:val="00EC30D1"/>
    <w:rsid w:val="00EC5A4F"/>
    <w:rsid w:val="00EC6810"/>
    <w:rsid w:val="00ED3F43"/>
    <w:rsid w:val="00ED6037"/>
    <w:rsid w:val="00EE1E18"/>
    <w:rsid w:val="00EE37E7"/>
    <w:rsid w:val="00EE5DA0"/>
    <w:rsid w:val="00EF0EC0"/>
    <w:rsid w:val="00EF28B9"/>
    <w:rsid w:val="00EF692A"/>
    <w:rsid w:val="00F012A5"/>
    <w:rsid w:val="00F1271E"/>
    <w:rsid w:val="00F127A3"/>
    <w:rsid w:val="00F25526"/>
    <w:rsid w:val="00F25BBB"/>
    <w:rsid w:val="00F417B8"/>
    <w:rsid w:val="00F46EAE"/>
    <w:rsid w:val="00F503FE"/>
    <w:rsid w:val="00F54B9F"/>
    <w:rsid w:val="00F6316D"/>
    <w:rsid w:val="00F75314"/>
    <w:rsid w:val="00F81838"/>
    <w:rsid w:val="00F8502A"/>
    <w:rsid w:val="00F86CF6"/>
    <w:rsid w:val="00F86E35"/>
    <w:rsid w:val="00F94B6F"/>
    <w:rsid w:val="00FA2476"/>
    <w:rsid w:val="00FA50D4"/>
    <w:rsid w:val="00FA5C57"/>
    <w:rsid w:val="00FA644F"/>
    <w:rsid w:val="00FB573F"/>
    <w:rsid w:val="00FB5E46"/>
    <w:rsid w:val="00FC0181"/>
    <w:rsid w:val="00FC70CF"/>
    <w:rsid w:val="00FD0C03"/>
    <w:rsid w:val="00FD5CF7"/>
    <w:rsid w:val="00FD73AB"/>
    <w:rsid w:val="00FD7D7B"/>
    <w:rsid w:val="00FE1AF8"/>
    <w:rsid w:val="00FE36E8"/>
    <w:rsid w:val="00FE7656"/>
    <w:rsid w:val="00FF15AA"/>
    <w:rsid w:val="00FF5BAD"/>
    <w:rsid w:val="35D08438"/>
    <w:rsid w:val="3DAEB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F6742D"/>
  <w15:docId w15:val="{631C0F33-994E-4135-8DA2-B33C014B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okia Pure Text" w:eastAsiaTheme="minorHAnsi" w:hAnsi="Nokia Pure Text" w:cstheme="minorBidi"/>
        <w:color w:val="001135" w:themeColor="text2"/>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1921"/>
    <w:pPr>
      <w:spacing w:after="120"/>
    </w:pPr>
    <w:rPr>
      <w:rFonts w:asciiTheme="minorHAnsi" w:hAnsiTheme="minorHAnsi"/>
      <w:lang w:val="en-US"/>
    </w:rPr>
  </w:style>
  <w:style w:type="paragraph" w:styleId="Heading1">
    <w:name w:val="heading 1"/>
    <w:basedOn w:val="Normal"/>
    <w:next w:val="Normal"/>
    <w:link w:val="Heading1Char"/>
    <w:uiPriority w:val="9"/>
    <w:qFormat/>
    <w:rsid w:val="003137D9"/>
    <w:pPr>
      <w:keepNext/>
      <w:keepLines/>
      <w:numPr>
        <w:numId w:val="4"/>
      </w:numPr>
      <w:spacing w:before="240" w:after="360"/>
      <w:ind w:left="851" w:hanging="851"/>
      <w:outlineLvl w:val="0"/>
    </w:pPr>
    <w:rPr>
      <w:rFonts w:asciiTheme="majorHAnsi" w:eastAsiaTheme="majorEastAsia" w:hAnsiTheme="majorHAnsi" w:cstheme="majorBidi"/>
      <w:bCs/>
      <w:color w:val="124191" w:themeColor="text1"/>
      <w:sz w:val="44"/>
      <w:szCs w:val="28"/>
    </w:rPr>
  </w:style>
  <w:style w:type="paragraph" w:styleId="Heading2">
    <w:name w:val="heading 2"/>
    <w:basedOn w:val="Normal"/>
    <w:next w:val="Normal"/>
    <w:link w:val="Heading2Char"/>
    <w:uiPriority w:val="9"/>
    <w:unhideWhenUsed/>
    <w:qFormat/>
    <w:rsid w:val="003137D9"/>
    <w:pPr>
      <w:keepNext/>
      <w:keepLines/>
      <w:numPr>
        <w:ilvl w:val="1"/>
        <w:numId w:val="4"/>
      </w:numPr>
      <w:spacing w:before="240" w:after="360"/>
      <w:ind w:left="851" w:hanging="851"/>
      <w:outlineLvl w:val="1"/>
    </w:pPr>
    <w:rPr>
      <w:rFonts w:ascii="Nokia Pure Text Light" w:eastAsiaTheme="majorEastAsia" w:hAnsi="Nokia Pure Text Light" w:cstheme="majorBidi"/>
      <w:color w:val="124191" w:themeColor="text1"/>
      <w:szCs w:val="26"/>
      <w:lang w:val="en-GB"/>
    </w:rPr>
  </w:style>
  <w:style w:type="paragraph" w:styleId="Heading3">
    <w:name w:val="heading 3"/>
    <w:basedOn w:val="Heading2"/>
    <w:next w:val="Normal"/>
    <w:link w:val="Heading3Char"/>
    <w:uiPriority w:val="9"/>
    <w:unhideWhenUsed/>
    <w:qFormat/>
    <w:rsid w:val="003137D9"/>
    <w:pPr>
      <w:numPr>
        <w:ilvl w:val="2"/>
      </w:numPr>
      <w:ind w:left="851" w:hanging="851"/>
      <w:outlineLvl w:val="2"/>
    </w:pPr>
  </w:style>
  <w:style w:type="paragraph" w:styleId="Heading4">
    <w:name w:val="heading 4"/>
    <w:basedOn w:val="Normal"/>
    <w:next w:val="Normal"/>
    <w:link w:val="Heading4Char"/>
    <w:uiPriority w:val="9"/>
    <w:unhideWhenUsed/>
    <w:qFormat/>
    <w:rsid w:val="000B4566"/>
    <w:pPr>
      <w:keepNext/>
      <w:keepLines/>
      <w:numPr>
        <w:ilvl w:val="3"/>
        <w:numId w:val="4"/>
      </w:numPr>
      <w:spacing w:before="240" w:after="360"/>
      <w:ind w:left="851" w:hanging="851"/>
      <w:outlineLvl w:val="3"/>
    </w:pPr>
    <w:rPr>
      <w:rFonts w:ascii="Nokia Pure Text Light" w:eastAsiaTheme="majorEastAsia" w:hAnsi="Nokia Pure Text Light" w:cstheme="majorBidi"/>
      <w:iCs/>
      <w:color w:val="124191" w:themeColor="text1"/>
      <w:lang w:val="en-GB"/>
    </w:rPr>
  </w:style>
  <w:style w:type="paragraph" w:styleId="Heading5">
    <w:name w:val="heading 5"/>
    <w:basedOn w:val="Normal"/>
    <w:next w:val="Normal"/>
    <w:link w:val="Heading5Char"/>
    <w:uiPriority w:val="9"/>
    <w:unhideWhenUsed/>
    <w:rsid w:val="003137D9"/>
    <w:pPr>
      <w:keepNext/>
      <w:keepLines/>
      <w:numPr>
        <w:ilvl w:val="4"/>
        <w:numId w:val="4"/>
      </w:numPr>
      <w:spacing w:before="40" w:after="0"/>
      <w:outlineLvl w:val="4"/>
    </w:pPr>
    <w:rPr>
      <w:rFonts w:ascii="Nokia Pure Text Light" w:eastAsiaTheme="majorEastAsia" w:hAnsi="Nokia Pure Text Light" w:cstheme="majorBidi"/>
      <w:color w:val="124191" w:themeColor="text1"/>
    </w:rPr>
  </w:style>
  <w:style w:type="paragraph" w:styleId="Heading6">
    <w:name w:val="heading 6"/>
    <w:basedOn w:val="Normal"/>
    <w:next w:val="Normal"/>
    <w:link w:val="Heading6Char"/>
    <w:uiPriority w:val="9"/>
    <w:semiHidden/>
    <w:unhideWhenUsed/>
    <w:rsid w:val="003137D9"/>
    <w:pPr>
      <w:keepNext/>
      <w:keepLines/>
      <w:numPr>
        <w:ilvl w:val="5"/>
        <w:numId w:val="4"/>
      </w:numPr>
      <w:spacing w:before="40" w:after="0"/>
      <w:outlineLvl w:val="5"/>
    </w:pPr>
    <w:rPr>
      <w:rFonts w:ascii="Nokia Pure Text Light" w:eastAsiaTheme="majorEastAsia" w:hAnsi="Nokia Pure Text Light" w:cstheme="majorBidi"/>
      <w:color w:val="124191" w:themeColor="text1"/>
    </w:rPr>
  </w:style>
  <w:style w:type="paragraph" w:styleId="Heading7">
    <w:name w:val="heading 7"/>
    <w:basedOn w:val="Normal"/>
    <w:next w:val="Normal"/>
    <w:link w:val="Heading7Char"/>
    <w:uiPriority w:val="9"/>
    <w:semiHidden/>
    <w:unhideWhenUsed/>
    <w:qFormat/>
    <w:rsid w:val="00860699"/>
    <w:pPr>
      <w:keepNext/>
      <w:keepLines/>
      <w:numPr>
        <w:ilvl w:val="6"/>
        <w:numId w:val="4"/>
      </w:numPr>
      <w:spacing w:before="40" w:after="0"/>
      <w:outlineLvl w:val="6"/>
    </w:pPr>
    <w:rPr>
      <w:rFonts w:asciiTheme="majorHAnsi" w:eastAsiaTheme="majorEastAsia" w:hAnsiTheme="majorHAnsi" w:cstheme="majorBidi"/>
      <w:i/>
      <w:iCs/>
      <w:color w:val="00647F"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4"/>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unhideWhenUsed/>
    <w:rsid w:val="003137D9"/>
    <w:pPr>
      <w:keepNext/>
      <w:keepLines/>
      <w:numPr>
        <w:ilvl w:val="8"/>
        <w:numId w:val="4"/>
      </w:numPr>
      <w:spacing w:before="40" w:after="0"/>
      <w:outlineLvl w:val="8"/>
    </w:pPr>
    <w:rPr>
      <w:rFonts w:ascii="Nokia Pure Text Light" w:eastAsiaTheme="majorEastAsia" w:hAnsi="Nokia Pure Text Light"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9B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A69"/>
    <w:rPr>
      <w:rFonts w:asciiTheme="minorHAnsi" w:hAnsiTheme="minorHAnsi"/>
      <w:color w:val="4D5766" w:themeColor="background2"/>
      <w:sz w:val="20"/>
      <w:lang w:val="en-US"/>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37D9"/>
    <w:rPr>
      <w:rFonts w:ascii="Nokia Pure Text Light" w:eastAsiaTheme="majorEastAsia" w:hAnsi="Nokia Pure Text Light" w:cstheme="majorBidi"/>
      <w:color w:val="124191" w:themeColor="text1"/>
      <w:szCs w:val="26"/>
    </w:rPr>
  </w:style>
  <w:style w:type="character" w:customStyle="1" w:styleId="Heading1Char">
    <w:name w:val="Heading 1 Char"/>
    <w:basedOn w:val="DefaultParagraphFont"/>
    <w:link w:val="Heading1"/>
    <w:uiPriority w:val="9"/>
    <w:rsid w:val="003137D9"/>
    <w:rPr>
      <w:rFonts w:asciiTheme="majorHAnsi" w:eastAsiaTheme="majorEastAsia" w:hAnsiTheme="majorHAnsi" w:cstheme="majorBidi"/>
      <w:bCs/>
      <w:color w:val="124191" w:themeColor="text1"/>
      <w:sz w:val="44"/>
      <w:szCs w:val="28"/>
      <w:lang w:val="en-US"/>
    </w:rPr>
  </w:style>
  <w:style w:type="paragraph" w:styleId="NoSpacing">
    <w:name w:val="No Spacing"/>
    <w:aliases w:val="Copy"/>
    <w:uiPriority w:val="1"/>
    <w:qFormat/>
    <w:rsid w:val="00236319"/>
    <w:pPr>
      <w:spacing w:after="0" w:line="288" w:lineRule="auto"/>
    </w:pPr>
    <w:rPr>
      <w:rFonts w:asciiTheme="minorHAnsi" w:hAnsiTheme="minorHAnsi" w:cs="Arial"/>
      <w:color w:val="4D5766" w:themeColor="background2"/>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A61921"/>
    <w:pPr>
      <w:tabs>
        <w:tab w:val="left" w:leader="dot" w:pos="8891"/>
      </w:tabs>
      <w:spacing w:after="120" w:line="276" w:lineRule="auto"/>
      <w:ind w:left="851" w:hanging="851"/>
    </w:pPr>
    <w:rPr>
      <w:rFonts w:eastAsiaTheme="minorEastAsia" w:cstheme="minorBidi"/>
      <w:noProof/>
      <w:color w:val="001135" w:themeColor="text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 Bullets"/>
    <w:basedOn w:val="Normal"/>
    <w:uiPriority w:val="34"/>
    <w:qFormat/>
    <w:rsid w:val="00A61921"/>
    <w:pPr>
      <w:numPr>
        <w:numId w:val="2"/>
      </w:numPr>
      <w:shd w:val="clear" w:color="auto" w:fill="FFFFFF"/>
      <w:spacing w:before="240" w:after="240" w:line="312" w:lineRule="auto"/>
      <w:contextualSpacing/>
    </w:pPr>
    <w:rPr>
      <w:rFonts w:cs="Arial"/>
      <w:szCs w:val="20"/>
    </w:rPr>
  </w:style>
  <w:style w:type="paragraph" w:customStyle="1" w:styleId="Title1">
    <w:name w:val="Title 1"/>
    <w:basedOn w:val="Normal"/>
    <w:link w:val="Title1Char"/>
    <w:qFormat/>
    <w:rsid w:val="00B45BE6"/>
    <w:rPr>
      <w:rFonts w:asciiTheme="majorHAnsi" w:hAnsiTheme="majorHAnsi" w:cs="Arial"/>
      <w:color w:val="124191" w:themeColor="text1"/>
      <w:sz w:val="44"/>
      <w:szCs w:val="44"/>
    </w:rPr>
  </w:style>
  <w:style w:type="character" w:customStyle="1" w:styleId="Title1Char">
    <w:name w:val="Title 1 Char"/>
    <w:basedOn w:val="DefaultParagraphFont"/>
    <w:link w:val="Title1"/>
    <w:rsid w:val="00B45BE6"/>
    <w:rPr>
      <w:rFonts w:asciiTheme="majorHAnsi" w:hAnsiTheme="majorHAnsi" w:cs="Arial"/>
      <w:color w:val="124191" w:themeColor="text1"/>
      <w:sz w:val="44"/>
      <w:szCs w:val="44"/>
      <w:lang w:val="en-US"/>
    </w:rPr>
  </w:style>
  <w:style w:type="paragraph" w:styleId="TOC2">
    <w:name w:val="toc 2"/>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3Char">
    <w:name w:val="Heading 3 Char"/>
    <w:basedOn w:val="DefaultParagraphFont"/>
    <w:link w:val="Heading3"/>
    <w:uiPriority w:val="9"/>
    <w:rsid w:val="003137D9"/>
    <w:rPr>
      <w:rFonts w:ascii="Nokia Pure Text Light" w:eastAsiaTheme="majorEastAsia" w:hAnsi="Nokia Pure Text Light" w:cstheme="majorBidi"/>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00C9FF"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652713"/>
    <w:pPr>
      <w:numPr>
        <w:numId w:val="0"/>
      </w:numPr>
      <w:spacing w:after="240" w:line="240" w:lineRule="auto"/>
      <w:outlineLvl w:val="9"/>
    </w:pPr>
    <w:rPr>
      <w:bCs w:val="0"/>
      <w:szCs w:val="32"/>
    </w:rPr>
  </w:style>
  <w:style w:type="paragraph" w:styleId="TOC3">
    <w:name w:val="toc 3"/>
    <w:basedOn w:val="Normal"/>
    <w:next w:val="Normal"/>
    <w:autoRedefine/>
    <w:uiPriority w:val="39"/>
    <w:unhideWhenUsed/>
    <w:rsid w:val="00A61921"/>
    <w:pPr>
      <w:tabs>
        <w:tab w:val="left" w:leader="dot" w:pos="8891"/>
      </w:tabs>
      <w:ind w:left="851" w:hanging="851"/>
    </w:pPr>
    <w:rPr>
      <w:rFonts w:eastAsiaTheme="minorEastAsia"/>
      <w:noProof/>
    </w:rPr>
  </w:style>
  <w:style w:type="character" w:customStyle="1" w:styleId="Heading4Char">
    <w:name w:val="Heading 4 Char"/>
    <w:basedOn w:val="DefaultParagraphFont"/>
    <w:link w:val="Heading4"/>
    <w:uiPriority w:val="9"/>
    <w:rsid w:val="000B4566"/>
    <w:rPr>
      <w:rFonts w:ascii="Nokia Pure Text Light" w:eastAsiaTheme="majorEastAsia" w:hAnsi="Nokia Pure Text Light" w:cstheme="majorBidi"/>
      <w:iCs/>
      <w:color w:val="124191" w:themeColor="text1"/>
    </w:rPr>
  </w:style>
  <w:style w:type="character" w:customStyle="1" w:styleId="Heading5Char">
    <w:name w:val="Heading 5 Char"/>
    <w:basedOn w:val="DefaultParagraphFont"/>
    <w:link w:val="Heading5"/>
    <w:uiPriority w:val="9"/>
    <w:rsid w:val="003137D9"/>
    <w:rPr>
      <w:rFonts w:ascii="Nokia Pure Text Light" w:eastAsiaTheme="majorEastAsia" w:hAnsi="Nokia Pure Text Light" w:cstheme="majorBidi"/>
      <w:color w:val="124191" w:themeColor="text1"/>
      <w:lang w:val="en-US"/>
    </w:rPr>
  </w:style>
  <w:style w:type="character" w:customStyle="1" w:styleId="Heading6Char">
    <w:name w:val="Heading 6 Char"/>
    <w:basedOn w:val="DefaultParagraphFont"/>
    <w:link w:val="Heading6"/>
    <w:uiPriority w:val="9"/>
    <w:semiHidden/>
    <w:rsid w:val="003137D9"/>
    <w:rPr>
      <w:rFonts w:ascii="Nokia Pure Text Light" w:eastAsiaTheme="majorEastAsia" w:hAnsi="Nokia Pure Text Light" w:cstheme="majorBidi"/>
      <w:color w:val="124191" w:themeColor="text1"/>
      <w:lang w:val="en-US"/>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color w:val="00647F" w:themeColor="accent1" w:themeShade="7F"/>
      <w:lang w:val="en-US"/>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color w:val="1855C0" w:themeColor="text1" w:themeTint="D8"/>
      <w:sz w:val="21"/>
      <w:szCs w:val="21"/>
      <w:lang w:val="en-US"/>
    </w:rPr>
  </w:style>
  <w:style w:type="character" w:customStyle="1" w:styleId="Heading9Char">
    <w:name w:val="Heading 9 Char"/>
    <w:basedOn w:val="DefaultParagraphFont"/>
    <w:link w:val="Heading9"/>
    <w:uiPriority w:val="9"/>
    <w:rsid w:val="003137D9"/>
    <w:rPr>
      <w:rFonts w:ascii="Nokia Pure Text Light" w:eastAsiaTheme="majorEastAsia" w:hAnsi="Nokia Pure Text Light" w:cstheme="majorBidi"/>
      <w:iCs/>
      <w:color w:val="124191" w:themeColor="text1"/>
      <w:szCs w:val="21"/>
      <w:lang w:val="en-US"/>
    </w:rPr>
  </w:style>
  <w:style w:type="character" w:customStyle="1" w:styleId="apple-converted-space">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3A690B"/>
    <w:rPr>
      <w:b/>
      <w:sz w:val="24"/>
      <w:szCs w:val="24"/>
    </w:rPr>
  </w:style>
  <w:style w:type="paragraph" w:customStyle="1" w:styleId="Tabletitle">
    <w:name w:val="Table title"/>
    <w:basedOn w:val="Title1"/>
    <w:qFormat/>
    <w:rsid w:val="003A690B"/>
    <w:rPr>
      <w:b/>
      <w:sz w:val="24"/>
      <w:szCs w:val="24"/>
    </w:rPr>
  </w:style>
  <w:style w:type="paragraph" w:customStyle="1" w:styleId="Numbering">
    <w:name w:val="Numbering"/>
    <w:basedOn w:val="Normal"/>
    <w:qFormat/>
    <w:rsid w:val="00A61921"/>
    <w:pPr>
      <w:numPr>
        <w:numId w:val="3"/>
      </w:numPr>
      <w:shd w:val="clear" w:color="auto" w:fill="FFFFFF"/>
      <w:spacing w:before="240" w:after="240" w:line="312" w:lineRule="auto"/>
      <w:contextualSpacing/>
    </w:pPr>
    <w:rPr>
      <w:rFonts w:cs="Arial"/>
      <w:szCs w:val="20"/>
    </w:rPr>
  </w:style>
  <w:style w:type="paragraph" w:styleId="TOC4">
    <w:name w:val="toc 4"/>
    <w:basedOn w:val="TOC3"/>
    <w:next w:val="Normal"/>
    <w:autoRedefine/>
    <w:uiPriority w:val="39"/>
    <w:unhideWhenUsed/>
    <w:rsid w:val="00A61921"/>
  </w:style>
  <w:style w:type="paragraph" w:styleId="TOC5">
    <w:name w:val="toc 5"/>
    <w:basedOn w:val="Normal"/>
    <w:next w:val="Normal"/>
    <w:autoRedefine/>
    <w:uiPriority w:val="39"/>
    <w:semiHidden/>
    <w:unhideWhenUsed/>
    <w:rsid w:val="003137D9"/>
    <w:pPr>
      <w:ind w:left="799"/>
    </w:pPr>
  </w:style>
  <w:style w:type="character" w:styleId="FollowedHyperlink">
    <w:name w:val="FollowedHyperlink"/>
    <w:basedOn w:val="DefaultParagraphFont"/>
    <w:uiPriority w:val="99"/>
    <w:semiHidden/>
    <w:unhideWhenUsed/>
    <w:rsid w:val="0095648A"/>
    <w:rPr>
      <w:color w:val="0B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374036772">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0.11.8.14"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getfirebug.com/" TargetMode="External"/><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risti\Nokia_Labs\Nokia%20brand%20starter%20kit\Templates\Nokia_Pure_A4_Basic_CORP_V2.dotx" TargetMode="External"/></Relationships>
</file>

<file path=word/theme/theme1.xml><?xml version="1.0" encoding="utf-8"?>
<a:theme xmlns:a="http://schemas.openxmlformats.org/drawingml/2006/main" name="Office Theme">
  <a:themeElements>
    <a:clrScheme name="Nokia V1">
      <a:dk1>
        <a:srgbClr val="124191"/>
      </a:dk1>
      <a:lt1>
        <a:srgbClr val="FFFFFF"/>
      </a:lt1>
      <a:dk2>
        <a:srgbClr val="001135"/>
      </a:dk2>
      <a:lt2>
        <a:srgbClr val="4D5766"/>
      </a:lt2>
      <a:accent1>
        <a:srgbClr val="00C9FF"/>
      </a:accent1>
      <a:accent2>
        <a:srgbClr val="BEC8D2"/>
      </a:accent2>
      <a:accent3>
        <a:srgbClr val="FFFB00"/>
      </a:accent3>
      <a:accent4>
        <a:srgbClr val="98A2AE"/>
      </a:accent4>
      <a:accent5>
        <a:srgbClr val="4BDD33"/>
      </a:accent5>
      <a:accent6>
        <a:srgbClr val="FF3154"/>
      </a:accent6>
      <a:hlink>
        <a:srgbClr val="0645AD"/>
      </a:hlink>
      <a:folHlink>
        <a:srgbClr val="0B0080"/>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46A49E79AD742B3172523306D5317" ma:contentTypeVersion="0" ma:contentTypeDescription="Create a new document." ma:contentTypeScope="" ma:versionID="b3148c416ae16d325a928d3560fa1cb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4AAA2-8EB7-49ED-A87C-1C3F65633762}">
  <ds:schemaRefs>
    <ds:schemaRef ds:uri="http://schemas.microsoft.com/sharepoint/v3/contenttype/forms"/>
  </ds:schemaRefs>
</ds:datastoreItem>
</file>

<file path=customXml/itemProps2.xml><?xml version="1.0" encoding="utf-8"?>
<ds:datastoreItem xmlns:ds="http://schemas.openxmlformats.org/officeDocument/2006/customXml" ds:itemID="{1441A85F-38EE-4356-BEE3-3F7FC8F01E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EFB079-CF66-4F30-A2AC-1016741A4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7A98A3-9874-4C7D-852E-2DA39441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Nokia_Pure_A4_Basic_CORP_V2.dotx</Template>
  <TotalTime>0</TotalTime>
  <Pages>12</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ccosariu</dc:creator>
  <cp:lastModifiedBy>Bistran, Ioan (Nokia - RO)</cp:lastModifiedBy>
  <cp:revision>2</cp:revision>
  <cp:lastPrinted>2016-05-24T07:20:00Z</cp:lastPrinted>
  <dcterms:created xsi:type="dcterms:W3CDTF">2017-03-16T07:15:00Z</dcterms:created>
  <dcterms:modified xsi:type="dcterms:W3CDTF">2017-03-16T07:15:00Z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0x01010044F46A49E79AD742B3172523306D5317</vt:lpwstr>
  </property>
  <property fmtid="{D5CDD505-2E9C-101B-9397-08002B2CF9AE}" pid="3" name="_NewReviewCycle">
    <vt:lpwstr/>
  </property>
  <property fmtid="{D5CDD505-2E9C-101B-9397-08002B2CF9AE}" pid="4" name="_AdHocReviewCycleID">
    <vt:i4>-876792548</vt:i4>
  </property>
  <property fmtid="{D5CDD505-2E9C-101B-9397-08002B2CF9AE}" pid="5" name="_EmailSubject">
    <vt:lpwstr>Cloud Computing - Materiale: cursul 3 + laboratoarele 1, 2, 3</vt:lpwstr>
  </property>
  <property fmtid="{D5CDD505-2E9C-101B-9397-08002B2CF9AE}" pid="6" name="_AuthorEmail">
    <vt:lpwstr>ioan.bistran@nokia.com</vt:lpwstr>
  </property>
  <property fmtid="{D5CDD505-2E9C-101B-9397-08002B2CF9AE}" pid="7" name="_AuthorEmailDisplayName">
    <vt:lpwstr>Bistran, Ioan (Nokia - RO)</vt:lpwstr>
  </property>
</Properties>
</file>